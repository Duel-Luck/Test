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8BF6"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val="en-AU" w:eastAsia="en-AU"/>
        </w:rPr>
        <w:drawing>
          <wp:inline distT="0" distB="0" distL="0" distR="0" wp14:anchorId="59C1606F" wp14:editId="6A9D6A79">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56752473" w14:textId="77777777" w:rsidR="001638F6" w:rsidRPr="00E316AA" w:rsidRDefault="00E316AA" w:rsidP="00D5413C">
      <w:pPr>
        <w:pStyle w:val="Title"/>
      </w:pPr>
      <w:r w:rsidRPr="00E316AA">
        <w:t>Northside Art</w:t>
      </w:r>
      <w:r>
        <w:t xml:space="preserve"> Gallery Website</w:t>
      </w:r>
    </w:p>
    <w:p w14:paraId="67043694" w14:textId="77777777" w:rsidR="001638F6" w:rsidRPr="00854076" w:rsidRDefault="00AC2165" w:rsidP="00D5413C">
      <w:pPr>
        <w:pStyle w:val="Subtitle"/>
      </w:pPr>
      <w:sdt>
        <w:sdtPr>
          <w:alias w:val="Report Subtitle:"/>
          <w:tag w:val="Report Subtitle:"/>
          <w:id w:val="1354841790"/>
          <w:placeholder>
            <w:docPart w:val="70B2FC2274B846C6A20B69061ED1444A"/>
          </w:placeholder>
          <w:temporary/>
          <w:showingPlcHdr/>
          <w15:appearance w15:val="hidden"/>
        </w:sdtPr>
        <w:sdtEndPr/>
        <w:sdtContent>
          <w:r w:rsidR="00D5413C" w:rsidRPr="00854076">
            <w:t>REPORT SUBTITLE</w:t>
          </w:r>
        </w:sdtContent>
      </w:sdt>
    </w:p>
    <w:p w14:paraId="27AEADB3" w14:textId="77777777" w:rsidR="003422FF" w:rsidRDefault="00854076" w:rsidP="003422FF">
      <w:pPr>
        <w:pStyle w:val="ContactInfo"/>
      </w:pPr>
      <w:r w:rsidRPr="00854076">
        <w:t>Jordan Rogers</w:t>
      </w:r>
      <w:r w:rsidR="00D5413C" w:rsidRPr="00854076">
        <w:t xml:space="preserve"> | </w:t>
      </w:r>
      <w:r>
        <w:t>12/03/2021</w:t>
      </w:r>
      <w:r w:rsidR="003422FF">
        <w:br w:type="page"/>
      </w:r>
    </w:p>
    <w:bookmarkEnd w:id="0"/>
    <w:bookmarkEnd w:id="1"/>
    <w:bookmarkEnd w:id="2"/>
    <w:bookmarkEnd w:id="3"/>
    <w:bookmarkEnd w:id="4"/>
    <w:p w14:paraId="734A6F03" w14:textId="77777777" w:rsidR="0075509D" w:rsidRDefault="0075509D" w:rsidP="0075509D">
      <w:pPr>
        <w:numPr>
          <w:ilvl w:val="0"/>
          <w:numId w:val="21"/>
        </w:numPr>
        <w:rPr>
          <w:lang w:val="en-AU"/>
        </w:rPr>
      </w:pPr>
      <w:r w:rsidRPr="0075509D">
        <w:rPr>
          <w:lang w:val="en-AU"/>
        </w:rPr>
        <w:lastRenderedPageBreak/>
        <w:t>Brief overview of the gallery and website requirements (including pages, images, logo requirements and target audience). Include a</w:t>
      </w:r>
      <w:r w:rsidRPr="0075509D">
        <w:rPr>
          <w:b/>
          <w:bCs/>
          <w:lang w:val="en-AU"/>
        </w:rPr>
        <w:t> checklist</w:t>
      </w:r>
      <w:r w:rsidRPr="0075509D">
        <w:rPr>
          <w:lang w:val="en-AU"/>
        </w:rPr>
        <w:t> which will be used later (in Assessment Task 4 – AT4) to check against the client requirements.</w:t>
      </w:r>
    </w:p>
    <w:p w14:paraId="49038AC6" w14:textId="4CACD8F1" w:rsidR="00EB5F03" w:rsidRDefault="00EB5F03" w:rsidP="0075509D">
      <w:pPr>
        <w:ind w:left="720"/>
        <w:rPr>
          <w:lang w:val="en-AU"/>
        </w:rPr>
      </w:pPr>
      <w:r>
        <w:rPr>
          <w:lang w:val="en-AU"/>
        </w:rPr>
        <w:t>Northside Art Gallery is a large gallery that is located within Chermside, Queensland. Northside Art Gallery is consistently have at least one exhibition running along with several other exhibitions in different stages of completion</w:t>
      </w:r>
      <w:r w:rsidR="009A75D1">
        <w:rPr>
          <w:lang w:val="en-AU"/>
        </w:rPr>
        <w:t xml:space="preserve">. Northside Art Gallery wants to include a contact page so that people can enquire about the </w:t>
      </w:r>
      <w:r w:rsidR="00977941">
        <w:rPr>
          <w:lang w:val="en-AU"/>
        </w:rPr>
        <w:t>exhibitions and any other possible enquiries</w:t>
      </w:r>
      <w:r>
        <w:rPr>
          <w:lang w:val="en-AU"/>
        </w:rPr>
        <w:t xml:space="preserve">. The company has </w:t>
      </w:r>
      <w:r w:rsidR="009A75D1">
        <w:rPr>
          <w:lang w:val="en-AU"/>
        </w:rPr>
        <w:t xml:space="preserve">been </w:t>
      </w:r>
      <w:r>
        <w:rPr>
          <w:lang w:val="en-AU"/>
        </w:rPr>
        <w:t>commissioned to build a platform independent website to further help promote their current and future planned exhibitions.</w:t>
      </w:r>
      <w:r w:rsidR="007C1CD3">
        <w:rPr>
          <w:lang w:val="en-AU"/>
        </w:rPr>
        <w:t xml:space="preserve"> </w:t>
      </w:r>
      <w:r w:rsidR="00723375">
        <w:rPr>
          <w:lang w:val="en-AU"/>
        </w:rPr>
        <w:t>Overall the list of all the pages are the homepage that’ll first be presented, followed by the current and future exhibition pages, the next page is the about us page, contact page and lastly the copyright page, however the copyright page will not be visible from the navigation, it’ll only be accessible from clicking on the link at the bottom of each page.</w:t>
      </w:r>
      <w:r w:rsidR="00977941">
        <w:rPr>
          <w:lang w:val="en-AU"/>
        </w:rPr>
        <w:t xml:space="preserve">The director has asked that </w:t>
      </w:r>
      <w:r w:rsidR="00817C3F">
        <w:rPr>
          <w:lang w:val="en-AU"/>
        </w:rPr>
        <w:t>when creating the website that we keep the budget to a minimum.</w:t>
      </w:r>
    </w:p>
    <w:p w14:paraId="34EA659A" w14:textId="1E0E340D" w:rsidR="0075509D" w:rsidRPr="0012292E" w:rsidRDefault="0075509D" w:rsidP="0075509D">
      <w:pPr>
        <w:ind w:left="720"/>
        <w:rPr>
          <w:b/>
          <w:bCs/>
          <w:lang w:val="en-AU"/>
        </w:rPr>
      </w:pPr>
      <w:r w:rsidRPr="0012292E">
        <w:rPr>
          <w:b/>
          <w:bCs/>
          <w:lang w:val="en-AU"/>
        </w:rPr>
        <w:t>Pages</w:t>
      </w:r>
    </w:p>
    <w:p w14:paraId="21EF8674" w14:textId="36607CFA" w:rsidR="00490D08" w:rsidRDefault="00490D08" w:rsidP="0075509D">
      <w:pPr>
        <w:ind w:left="720"/>
        <w:rPr>
          <w:lang w:val="en-AU"/>
        </w:rPr>
      </w:pPr>
      <w:r>
        <w:rPr>
          <w:lang w:val="en-AU"/>
        </w:rPr>
        <w:t>Homepage:</w:t>
      </w:r>
      <w:r w:rsidR="007532D8">
        <w:rPr>
          <w:lang w:val="en-AU"/>
        </w:rPr>
        <w:t xml:space="preserve"> Organisation profile page</w:t>
      </w:r>
    </w:p>
    <w:p w14:paraId="463EDEB8" w14:textId="70573315" w:rsidR="00490D08" w:rsidRDefault="00490D08" w:rsidP="0075509D">
      <w:pPr>
        <w:ind w:left="720"/>
        <w:rPr>
          <w:lang w:val="en-AU"/>
        </w:rPr>
      </w:pPr>
      <w:r>
        <w:rPr>
          <w:lang w:val="en-AU"/>
        </w:rPr>
        <w:t>Current Exhibition:</w:t>
      </w:r>
      <w:r w:rsidR="008268CD">
        <w:rPr>
          <w:lang w:val="en-AU"/>
        </w:rPr>
        <w:t xml:space="preserve"> </w:t>
      </w:r>
      <w:r w:rsidR="000D0BE7">
        <w:rPr>
          <w:lang w:val="en-AU"/>
        </w:rPr>
        <w:t xml:space="preserve">Current exhibition information page with </w:t>
      </w:r>
      <w:r w:rsidR="008268CD">
        <w:rPr>
          <w:lang w:val="en-AU"/>
        </w:rPr>
        <w:t>minimum of 3 images along 1 row</w:t>
      </w:r>
    </w:p>
    <w:p w14:paraId="25F8D14A" w14:textId="2D0739EE" w:rsidR="00490D08" w:rsidRDefault="00490D08" w:rsidP="00490D08">
      <w:pPr>
        <w:ind w:left="720"/>
        <w:rPr>
          <w:lang w:val="en-AU"/>
        </w:rPr>
      </w:pPr>
      <w:r>
        <w:rPr>
          <w:lang w:val="en-AU"/>
        </w:rPr>
        <w:t>Future Exhibition:</w:t>
      </w:r>
      <w:r w:rsidR="008268CD" w:rsidRPr="008268CD">
        <w:rPr>
          <w:lang w:val="en-AU"/>
        </w:rPr>
        <w:t xml:space="preserve"> </w:t>
      </w:r>
      <w:r w:rsidR="008268CD">
        <w:rPr>
          <w:lang w:val="en-AU"/>
        </w:rPr>
        <w:t xml:space="preserve">Future exhibition information page with minimum of </w:t>
      </w:r>
      <w:r w:rsidR="00AF5171">
        <w:rPr>
          <w:lang w:val="en-AU"/>
        </w:rPr>
        <w:t>6</w:t>
      </w:r>
      <w:r w:rsidR="008268CD">
        <w:rPr>
          <w:lang w:val="en-AU"/>
        </w:rPr>
        <w:t xml:space="preserve"> images along </w:t>
      </w:r>
      <w:r w:rsidR="00AF5171">
        <w:rPr>
          <w:lang w:val="en-AU"/>
        </w:rPr>
        <w:t>2</w:t>
      </w:r>
      <w:r w:rsidR="008268CD">
        <w:rPr>
          <w:lang w:val="en-AU"/>
        </w:rPr>
        <w:t xml:space="preserve"> row</w:t>
      </w:r>
    </w:p>
    <w:p w14:paraId="7D63205D" w14:textId="1D671745" w:rsidR="00490D08" w:rsidRDefault="00490D08" w:rsidP="0075509D">
      <w:pPr>
        <w:ind w:left="720"/>
        <w:rPr>
          <w:lang w:val="en-AU"/>
        </w:rPr>
      </w:pPr>
      <w:r w:rsidRPr="00490D08">
        <w:rPr>
          <w:lang w:val="en-AU"/>
        </w:rPr>
        <w:t>Contact Us</w:t>
      </w:r>
      <w:r>
        <w:rPr>
          <w:lang w:val="en-AU"/>
        </w:rPr>
        <w:t>:</w:t>
      </w:r>
      <w:r w:rsidR="00147961">
        <w:rPr>
          <w:lang w:val="en-AU"/>
        </w:rPr>
        <w:t xml:space="preserve"> Contact information, address</w:t>
      </w:r>
      <w:r w:rsidR="00331548">
        <w:rPr>
          <w:lang w:val="en-AU"/>
        </w:rPr>
        <w:t>/location, phone, email, and a feedback comment</w:t>
      </w:r>
      <w:r w:rsidR="008B4A6A">
        <w:rPr>
          <w:lang w:val="en-AU"/>
        </w:rPr>
        <w:t>/feedback</w:t>
      </w:r>
      <w:r w:rsidR="00331548">
        <w:rPr>
          <w:lang w:val="en-AU"/>
        </w:rPr>
        <w:t xml:space="preserve"> section</w:t>
      </w:r>
    </w:p>
    <w:p w14:paraId="1B04ED99" w14:textId="5D9A39DE" w:rsidR="002E5928" w:rsidRPr="002E5928" w:rsidRDefault="00490D08" w:rsidP="002E5928">
      <w:pPr>
        <w:ind w:left="720"/>
        <w:rPr>
          <w:rFonts w:cs="Arial"/>
        </w:rPr>
      </w:pPr>
      <w:r>
        <w:rPr>
          <w:lang w:val="en-AU"/>
        </w:rPr>
        <w:t>Copyright:</w:t>
      </w:r>
      <w:r w:rsidR="008B4A6A">
        <w:rPr>
          <w:lang w:val="en-AU"/>
        </w:rPr>
        <w:t xml:space="preserve"> Information of </w:t>
      </w:r>
      <w:r w:rsidR="00FF0233">
        <w:rPr>
          <w:lang w:val="en-AU"/>
        </w:rPr>
        <w:t xml:space="preserve">the </w:t>
      </w:r>
      <w:r w:rsidR="0008022D">
        <w:rPr>
          <w:lang w:val="en-AU"/>
        </w:rPr>
        <w:t>“</w:t>
      </w:r>
      <w:r w:rsidR="00FF0233">
        <w:rPr>
          <w:lang w:val="en-AU"/>
        </w:rPr>
        <w:t xml:space="preserve">Copyright </w:t>
      </w:r>
      <w:r w:rsidR="00FF0233" w:rsidRPr="00402EC8">
        <w:rPr>
          <w:rFonts w:cs="Arial"/>
        </w:rPr>
        <w:t>Act 1968</w:t>
      </w:r>
      <w:r w:rsidR="0008022D">
        <w:rPr>
          <w:rFonts w:cs="Arial"/>
        </w:rPr>
        <w:t>” and “Privacy Act 1998”</w:t>
      </w:r>
      <w:r w:rsidR="002E5928">
        <w:rPr>
          <w:rFonts w:cs="Arial"/>
        </w:rPr>
        <w:t>. Copyright is the use of someone else’s original work, such as a photo taken by someone or an article written by someone else on the web.</w:t>
      </w:r>
    </w:p>
    <w:p w14:paraId="67399965" w14:textId="718A5B20" w:rsidR="00490D08" w:rsidRPr="00490D08" w:rsidRDefault="00490D08" w:rsidP="00490D08">
      <w:pPr>
        <w:ind w:left="720"/>
        <w:rPr>
          <w:lang w:val="en-AU"/>
        </w:rPr>
      </w:pPr>
      <w:r>
        <w:rPr>
          <w:lang w:val="en-AU"/>
        </w:rPr>
        <w:t>About Us:</w:t>
      </w:r>
      <w:r w:rsidR="005319EC">
        <w:rPr>
          <w:lang w:val="en-AU"/>
        </w:rPr>
        <w:t xml:space="preserve"> Contains information of the organisation themselves </w:t>
      </w:r>
    </w:p>
    <w:p w14:paraId="3F6DBD4A" w14:textId="77777777" w:rsidR="0075509D" w:rsidRPr="0012292E" w:rsidRDefault="0075509D" w:rsidP="0075509D">
      <w:pPr>
        <w:ind w:left="720"/>
        <w:rPr>
          <w:b/>
          <w:bCs/>
          <w:lang w:val="en-AU"/>
        </w:rPr>
      </w:pPr>
      <w:r w:rsidRPr="0012292E">
        <w:rPr>
          <w:b/>
          <w:bCs/>
          <w:lang w:val="en-AU"/>
        </w:rPr>
        <w:t>Images (and logo)</w:t>
      </w:r>
    </w:p>
    <w:p w14:paraId="0799264F" w14:textId="0CEB0EBF" w:rsidR="0048295C" w:rsidRDefault="0048295C" w:rsidP="0075509D">
      <w:pPr>
        <w:ind w:left="720"/>
        <w:rPr>
          <w:lang w:val="en-AU"/>
        </w:rPr>
      </w:pPr>
      <w:r>
        <w:rPr>
          <w:lang w:val="en-AU"/>
        </w:rPr>
        <w:t>We</w:t>
      </w:r>
      <w:r w:rsidR="00C2155F">
        <w:rPr>
          <w:lang w:val="en-AU"/>
        </w:rPr>
        <w:t xml:space="preserve"> a</w:t>
      </w:r>
      <w:r>
        <w:rPr>
          <w:lang w:val="en-AU"/>
        </w:rPr>
        <w:t>re gathering our placeholder images from Pexels, a place that gives free photo images for free use, so long as it is not used for the use of earning money.</w:t>
      </w:r>
    </w:p>
    <w:p w14:paraId="521C632F" w14:textId="292D8BBB" w:rsidR="0075509D" w:rsidRDefault="0075509D" w:rsidP="0075509D">
      <w:pPr>
        <w:ind w:left="720"/>
        <w:rPr>
          <w:lang w:val="en-AU"/>
        </w:rPr>
      </w:pPr>
      <w:r>
        <w:rPr>
          <w:lang w:val="en-AU"/>
        </w:rPr>
        <w:t xml:space="preserve">Target Audience </w:t>
      </w:r>
    </w:p>
    <w:p w14:paraId="5356400D" w14:textId="00C5327F" w:rsidR="00152BEF" w:rsidRDefault="00152BEF" w:rsidP="0075509D">
      <w:pPr>
        <w:ind w:left="720"/>
        <w:rPr>
          <w:lang w:val="en-AU"/>
        </w:rPr>
      </w:pPr>
      <w:r>
        <w:rPr>
          <w:lang w:val="en-AU"/>
        </w:rPr>
        <w:t>Target audience will be any and everyone who is interested in looking for amazing websites that help people find art galleries.</w:t>
      </w:r>
    </w:p>
    <w:p w14:paraId="4E7EFBE3" w14:textId="121C5554" w:rsidR="002F1FF0" w:rsidRDefault="002F1FF0" w:rsidP="004649B9">
      <w:pPr>
        <w:ind w:left="720"/>
        <w:rPr>
          <w:lang w:val="en-AU"/>
        </w:rPr>
      </w:pPr>
      <w:r>
        <w:rPr>
          <w:lang w:val="en-AU"/>
        </w:rPr>
        <w:t xml:space="preserve">Requirements Checklist (at least 15) </w:t>
      </w:r>
    </w:p>
    <w:tbl>
      <w:tblPr>
        <w:tblStyle w:val="GridTable1Light-Accent1"/>
        <w:tblW w:w="9107" w:type="dxa"/>
        <w:tblLook w:val="04A0" w:firstRow="1" w:lastRow="0" w:firstColumn="1" w:lastColumn="0" w:noHBand="0" w:noVBand="1"/>
      </w:tblPr>
      <w:tblGrid>
        <w:gridCol w:w="7508"/>
        <w:gridCol w:w="1599"/>
      </w:tblGrid>
      <w:tr w:rsidR="002F1FF0" w14:paraId="60DABB8E" w14:textId="77777777" w:rsidTr="00556773">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7508" w:type="dxa"/>
          </w:tcPr>
          <w:p w14:paraId="78921804" w14:textId="77777777" w:rsidR="002F1FF0" w:rsidRDefault="002F1FF0" w:rsidP="002F1FF0">
            <w:pPr>
              <w:rPr>
                <w:lang w:val="en-AU"/>
              </w:rPr>
            </w:pPr>
            <w:r>
              <w:rPr>
                <w:lang w:val="en-AU"/>
              </w:rPr>
              <w:lastRenderedPageBreak/>
              <w:t>Item</w:t>
            </w:r>
          </w:p>
        </w:tc>
        <w:tc>
          <w:tcPr>
            <w:tcW w:w="1599" w:type="dxa"/>
          </w:tcPr>
          <w:p w14:paraId="17B04884" w14:textId="77777777" w:rsidR="002F1FF0" w:rsidRDefault="002F1FF0" w:rsidP="002F1FF0">
            <w:pPr>
              <w:cnfStyle w:val="100000000000" w:firstRow="1" w:lastRow="0" w:firstColumn="0" w:lastColumn="0" w:oddVBand="0" w:evenVBand="0" w:oddHBand="0" w:evenHBand="0" w:firstRowFirstColumn="0" w:firstRowLastColumn="0" w:lastRowFirstColumn="0" w:lastRowLastColumn="0"/>
              <w:rPr>
                <w:lang w:val="en-AU"/>
              </w:rPr>
            </w:pPr>
            <w:r>
              <w:rPr>
                <w:lang w:val="en-AU"/>
              </w:rPr>
              <w:t>Status</w:t>
            </w:r>
          </w:p>
        </w:tc>
      </w:tr>
      <w:tr w:rsidR="002F1FF0" w14:paraId="0BC73E0B"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425A1AFD" w14:textId="0F951849" w:rsidR="002F1FF0" w:rsidRDefault="00EC7BCF" w:rsidP="002F1FF0">
            <w:pPr>
              <w:rPr>
                <w:lang w:val="en-AU"/>
              </w:rPr>
            </w:pPr>
            <w:r>
              <w:rPr>
                <w:lang w:val="en-AU"/>
              </w:rPr>
              <w:t>Logo</w:t>
            </w:r>
          </w:p>
        </w:tc>
        <w:tc>
          <w:tcPr>
            <w:tcW w:w="1599" w:type="dxa"/>
          </w:tcPr>
          <w:p w14:paraId="15CA450A"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26360FBA"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75A3E251" w14:textId="40885EB1" w:rsidR="002F1FF0" w:rsidRDefault="00EC7BCF" w:rsidP="002F1FF0">
            <w:pPr>
              <w:rPr>
                <w:lang w:val="en-AU"/>
              </w:rPr>
            </w:pPr>
            <w:r>
              <w:rPr>
                <w:lang w:val="en-AU"/>
              </w:rPr>
              <w:t>Banner</w:t>
            </w:r>
          </w:p>
        </w:tc>
        <w:tc>
          <w:tcPr>
            <w:tcW w:w="1599" w:type="dxa"/>
          </w:tcPr>
          <w:p w14:paraId="2B2E31B7"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7A9AA278"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030608AC" w14:textId="63A00EC0" w:rsidR="002F1FF0" w:rsidRDefault="00EC7BCF" w:rsidP="002F1FF0">
            <w:pPr>
              <w:rPr>
                <w:lang w:val="en-AU"/>
              </w:rPr>
            </w:pPr>
            <w:r>
              <w:rPr>
                <w:lang w:val="en-AU"/>
              </w:rPr>
              <w:t>Images</w:t>
            </w:r>
          </w:p>
        </w:tc>
        <w:tc>
          <w:tcPr>
            <w:tcW w:w="1599" w:type="dxa"/>
          </w:tcPr>
          <w:p w14:paraId="19876782"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62FA4003"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1957C7F0" w14:textId="64031D66" w:rsidR="002F1FF0" w:rsidRDefault="00EC7BCF" w:rsidP="002F1FF0">
            <w:pPr>
              <w:rPr>
                <w:lang w:val="en-AU"/>
              </w:rPr>
            </w:pPr>
            <w:r>
              <w:rPr>
                <w:lang w:val="en-AU"/>
              </w:rPr>
              <w:t>Nav bar</w:t>
            </w:r>
          </w:p>
        </w:tc>
        <w:tc>
          <w:tcPr>
            <w:tcW w:w="1599" w:type="dxa"/>
          </w:tcPr>
          <w:p w14:paraId="579DFCDB"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2CB207E9"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3576A6DB" w14:textId="40434C52" w:rsidR="002F1FF0" w:rsidRDefault="00EC7BCF" w:rsidP="002F1FF0">
            <w:pPr>
              <w:rPr>
                <w:lang w:val="en-AU"/>
              </w:rPr>
            </w:pPr>
            <w:r>
              <w:rPr>
                <w:lang w:val="en-AU"/>
              </w:rPr>
              <w:t>Footer</w:t>
            </w:r>
          </w:p>
        </w:tc>
        <w:tc>
          <w:tcPr>
            <w:tcW w:w="1599" w:type="dxa"/>
          </w:tcPr>
          <w:p w14:paraId="23EBEB63"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7D95A2F7"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44E65268" w14:textId="41357014" w:rsidR="002F1FF0" w:rsidRDefault="00EC7BCF" w:rsidP="002F1FF0">
            <w:pPr>
              <w:rPr>
                <w:lang w:val="en-AU"/>
              </w:rPr>
            </w:pPr>
            <w:r>
              <w:rPr>
                <w:lang w:val="en-AU"/>
              </w:rPr>
              <w:t>Social icons</w:t>
            </w:r>
          </w:p>
        </w:tc>
        <w:tc>
          <w:tcPr>
            <w:tcW w:w="1599" w:type="dxa"/>
          </w:tcPr>
          <w:p w14:paraId="52F434AD"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52D1AC19"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7099E0ED" w14:textId="03DCD3FE" w:rsidR="002F1FF0" w:rsidRDefault="00EC7BCF" w:rsidP="002F1FF0">
            <w:pPr>
              <w:rPr>
                <w:lang w:val="en-AU"/>
              </w:rPr>
            </w:pPr>
            <w:r>
              <w:rPr>
                <w:lang w:val="en-AU"/>
              </w:rPr>
              <w:t>Home page</w:t>
            </w:r>
            <w:r w:rsidR="006C33D1">
              <w:rPr>
                <w:lang w:val="en-AU"/>
              </w:rPr>
              <w:t xml:space="preserve"> </w:t>
            </w:r>
          </w:p>
        </w:tc>
        <w:tc>
          <w:tcPr>
            <w:tcW w:w="1599" w:type="dxa"/>
          </w:tcPr>
          <w:p w14:paraId="5A56E666"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8309A3" w14:paraId="2EDCF0B1"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2FA71B13" w14:textId="321593A7" w:rsidR="008309A3" w:rsidRDefault="008309A3" w:rsidP="002F1FF0">
            <w:pPr>
              <w:rPr>
                <w:lang w:val="en-AU"/>
              </w:rPr>
            </w:pPr>
            <w:r>
              <w:rPr>
                <w:lang w:val="en-AU"/>
              </w:rPr>
              <w:t>Homepage image</w:t>
            </w:r>
          </w:p>
        </w:tc>
        <w:tc>
          <w:tcPr>
            <w:tcW w:w="1599" w:type="dxa"/>
          </w:tcPr>
          <w:p w14:paraId="38C669FD" w14:textId="77777777" w:rsidR="008309A3" w:rsidRDefault="008309A3" w:rsidP="002F1FF0">
            <w:pPr>
              <w:cnfStyle w:val="000000000000" w:firstRow="0" w:lastRow="0" w:firstColumn="0" w:lastColumn="0" w:oddVBand="0" w:evenVBand="0" w:oddHBand="0" w:evenHBand="0" w:firstRowFirstColumn="0" w:firstRowLastColumn="0" w:lastRowFirstColumn="0" w:lastRowLastColumn="0"/>
              <w:rPr>
                <w:lang w:val="en-AU"/>
              </w:rPr>
            </w:pPr>
          </w:p>
        </w:tc>
      </w:tr>
      <w:tr w:rsidR="00E3345C" w14:paraId="3A4CF03E"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6629AB51" w14:textId="5C1D7089" w:rsidR="00E3345C" w:rsidRDefault="00E3345C" w:rsidP="002F1FF0">
            <w:pPr>
              <w:rPr>
                <w:lang w:val="en-AU"/>
              </w:rPr>
            </w:pPr>
            <w:r>
              <w:rPr>
                <w:lang w:val="en-AU"/>
              </w:rPr>
              <w:t>Current exhibition page</w:t>
            </w:r>
          </w:p>
        </w:tc>
        <w:tc>
          <w:tcPr>
            <w:tcW w:w="1599" w:type="dxa"/>
          </w:tcPr>
          <w:p w14:paraId="679E2DB9" w14:textId="77777777" w:rsidR="00E3345C" w:rsidRDefault="00E3345C" w:rsidP="002F1FF0">
            <w:pPr>
              <w:cnfStyle w:val="000000000000" w:firstRow="0" w:lastRow="0" w:firstColumn="0" w:lastColumn="0" w:oddVBand="0" w:evenVBand="0" w:oddHBand="0" w:evenHBand="0" w:firstRowFirstColumn="0" w:firstRowLastColumn="0" w:lastRowFirstColumn="0" w:lastRowLastColumn="0"/>
              <w:rPr>
                <w:lang w:val="en-AU"/>
              </w:rPr>
            </w:pPr>
          </w:p>
        </w:tc>
      </w:tr>
      <w:tr w:rsidR="00E3345C" w14:paraId="66A7F896"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71B569F5" w14:textId="112EE98F" w:rsidR="00E3345C" w:rsidRDefault="00E3345C" w:rsidP="002F1FF0">
            <w:pPr>
              <w:rPr>
                <w:lang w:val="en-AU"/>
              </w:rPr>
            </w:pPr>
            <w:r>
              <w:rPr>
                <w:lang w:val="en-AU"/>
              </w:rPr>
              <w:t>Current exhibition images</w:t>
            </w:r>
          </w:p>
        </w:tc>
        <w:tc>
          <w:tcPr>
            <w:tcW w:w="1599" w:type="dxa"/>
          </w:tcPr>
          <w:p w14:paraId="57AEC427" w14:textId="77777777" w:rsidR="00E3345C" w:rsidRDefault="00E3345C"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7C238B18"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50C41B24" w14:textId="7E0ABB98" w:rsidR="002F1FF0" w:rsidRDefault="00EC7BCF" w:rsidP="002F1FF0">
            <w:pPr>
              <w:rPr>
                <w:lang w:val="en-AU"/>
              </w:rPr>
            </w:pPr>
            <w:r>
              <w:rPr>
                <w:lang w:val="en-AU"/>
              </w:rPr>
              <w:t>Future exhibitions page</w:t>
            </w:r>
          </w:p>
        </w:tc>
        <w:tc>
          <w:tcPr>
            <w:tcW w:w="1599" w:type="dxa"/>
          </w:tcPr>
          <w:p w14:paraId="0E5208AD"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8309A3" w14:paraId="7A2484C5"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5B2FA400" w14:textId="595BCEB3" w:rsidR="008309A3" w:rsidRDefault="008309A3" w:rsidP="002F1FF0">
            <w:pPr>
              <w:rPr>
                <w:lang w:val="en-AU"/>
              </w:rPr>
            </w:pPr>
            <w:r>
              <w:rPr>
                <w:lang w:val="en-AU"/>
              </w:rPr>
              <w:t>Future exhibition images</w:t>
            </w:r>
          </w:p>
        </w:tc>
        <w:tc>
          <w:tcPr>
            <w:tcW w:w="1599" w:type="dxa"/>
          </w:tcPr>
          <w:p w14:paraId="4DB37F39" w14:textId="77777777" w:rsidR="008309A3" w:rsidRDefault="008309A3"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3FD334AB"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7A9C0509" w14:textId="27992E4A" w:rsidR="002F1FF0" w:rsidRDefault="00EC7BCF" w:rsidP="002F1FF0">
            <w:pPr>
              <w:rPr>
                <w:lang w:val="en-AU"/>
              </w:rPr>
            </w:pPr>
            <w:r>
              <w:rPr>
                <w:lang w:val="en-AU"/>
              </w:rPr>
              <w:t>Contact us page</w:t>
            </w:r>
          </w:p>
        </w:tc>
        <w:tc>
          <w:tcPr>
            <w:tcW w:w="1599" w:type="dxa"/>
          </w:tcPr>
          <w:p w14:paraId="4E7A2B12"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8309A3" w14:paraId="3378D4C1"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4696675B" w14:textId="15F81A79" w:rsidR="008309A3" w:rsidRDefault="008309A3" w:rsidP="002F1FF0">
            <w:pPr>
              <w:rPr>
                <w:lang w:val="en-AU"/>
              </w:rPr>
            </w:pPr>
            <w:r>
              <w:rPr>
                <w:lang w:val="en-AU"/>
              </w:rPr>
              <w:t>Location of gallery image</w:t>
            </w:r>
          </w:p>
        </w:tc>
        <w:tc>
          <w:tcPr>
            <w:tcW w:w="1599" w:type="dxa"/>
          </w:tcPr>
          <w:p w14:paraId="1307F619" w14:textId="77777777" w:rsidR="008309A3" w:rsidRDefault="008309A3"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751AB5A3"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249869E0" w14:textId="0C03319C" w:rsidR="002F1FF0" w:rsidRDefault="008309A3" w:rsidP="002F1FF0">
            <w:pPr>
              <w:rPr>
                <w:lang w:val="en-AU"/>
              </w:rPr>
            </w:pPr>
            <w:r>
              <w:rPr>
                <w:lang w:val="en-AU"/>
              </w:rPr>
              <w:t>Comment box</w:t>
            </w:r>
          </w:p>
        </w:tc>
        <w:tc>
          <w:tcPr>
            <w:tcW w:w="1599" w:type="dxa"/>
          </w:tcPr>
          <w:p w14:paraId="0622837B"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6E2607BD"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1CB711A6" w14:textId="07256A5A" w:rsidR="002F1FF0" w:rsidRDefault="00EC7BCF" w:rsidP="002F1FF0">
            <w:pPr>
              <w:rPr>
                <w:lang w:val="en-AU"/>
              </w:rPr>
            </w:pPr>
            <w:r>
              <w:rPr>
                <w:lang w:val="en-AU"/>
              </w:rPr>
              <w:t>Submit button</w:t>
            </w:r>
          </w:p>
        </w:tc>
        <w:tc>
          <w:tcPr>
            <w:tcW w:w="1599" w:type="dxa"/>
          </w:tcPr>
          <w:p w14:paraId="362CC248"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1E01DD3B"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4403D7B8" w14:textId="2AC280A7" w:rsidR="002F1FF0" w:rsidRDefault="00EC7BCF" w:rsidP="002F1FF0">
            <w:pPr>
              <w:rPr>
                <w:lang w:val="en-AU"/>
              </w:rPr>
            </w:pPr>
            <w:r>
              <w:rPr>
                <w:lang w:val="en-AU"/>
              </w:rPr>
              <w:t>Headings</w:t>
            </w:r>
          </w:p>
        </w:tc>
        <w:tc>
          <w:tcPr>
            <w:tcW w:w="1599" w:type="dxa"/>
          </w:tcPr>
          <w:p w14:paraId="627783A3"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6AF40FA4"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4890F22E" w14:textId="279114EF" w:rsidR="002F1FF0" w:rsidRDefault="006C33D1" w:rsidP="002F1FF0">
            <w:pPr>
              <w:rPr>
                <w:lang w:val="en-AU"/>
              </w:rPr>
            </w:pPr>
            <w:r>
              <w:rPr>
                <w:lang w:val="en-AU"/>
              </w:rPr>
              <w:t>Descriptions of the images</w:t>
            </w:r>
          </w:p>
        </w:tc>
        <w:tc>
          <w:tcPr>
            <w:tcW w:w="1599" w:type="dxa"/>
          </w:tcPr>
          <w:p w14:paraId="7BA7AF11"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48181FAD" w14:textId="77777777" w:rsidTr="00556773">
        <w:trPr>
          <w:trHeight w:val="398"/>
        </w:trPr>
        <w:tc>
          <w:tcPr>
            <w:cnfStyle w:val="001000000000" w:firstRow="0" w:lastRow="0" w:firstColumn="1" w:lastColumn="0" w:oddVBand="0" w:evenVBand="0" w:oddHBand="0" w:evenHBand="0" w:firstRowFirstColumn="0" w:firstRowLastColumn="0" w:lastRowFirstColumn="0" w:lastRowLastColumn="0"/>
            <w:tcW w:w="7508" w:type="dxa"/>
          </w:tcPr>
          <w:p w14:paraId="3008F925" w14:textId="4C04AC52" w:rsidR="002F1FF0" w:rsidRDefault="00EC7BCF" w:rsidP="002F1FF0">
            <w:pPr>
              <w:rPr>
                <w:lang w:val="en-AU"/>
              </w:rPr>
            </w:pPr>
            <w:r>
              <w:rPr>
                <w:lang w:val="en-AU"/>
              </w:rPr>
              <w:t xml:space="preserve">Copyright </w:t>
            </w:r>
            <w:r w:rsidR="006C33D1">
              <w:rPr>
                <w:lang w:val="en-AU"/>
              </w:rPr>
              <w:t>information</w:t>
            </w:r>
          </w:p>
        </w:tc>
        <w:tc>
          <w:tcPr>
            <w:tcW w:w="1599" w:type="dxa"/>
          </w:tcPr>
          <w:p w14:paraId="634ACFF0"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2F1FF0" w14:paraId="688F628E"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6084027E" w14:textId="3B1CB39A" w:rsidR="002F1FF0" w:rsidRDefault="00EC7BCF" w:rsidP="002F1FF0">
            <w:pPr>
              <w:rPr>
                <w:lang w:val="en-AU"/>
              </w:rPr>
            </w:pPr>
            <w:r>
              <w:rPr>
                <w:lang w:val="en-AU"/>
              </w:rPr>
              <w:t>Link</w:t>
            </w:r>
            <w:r w:rsidR="006C33D1">
              <w:rPr>
                <w:lang w:val="en-AU"/>
              </w:rPr>
              <w:t xml:space="preserve"> pages </w:t>
            </w:r>
          </w:p>
        </w:tc>
        <w:tc>
          <w:tcPr>
            <w:tcW w:w="1599" w:type="dxa"/>
          </w:tcPr>
          <w:p w14:paraId="43608306" w14:textId="77777777" w:rsidR="002F1FF0" w:rsidRDefault="002F1FF0" w:rsidP="002F1FF0">
            <w:pPr>
              <w:cnfStyle w:val="000000000000" w:firstRow="0" w:lastRow="0" w:firstColumn="0" w:lastColumn="0" w:oddVBand="0" w:evenVBand="0" w:oddHBand="0" w:evenHBand="0" w:firstRowFirstColumn="0" w:firstRowLastColumn="0" w:lastRowFirstColumn="0" w:lastRowLastColumn="0"/>
              <w:rPr>
                <w:lang w:val="en-AU"/>
              </w:rPr>
            </w:pPr>
          </w:p>
        </w:tc>
      </w:tr>
      <w:tr w:rsidR="006C33D1" w14:paraId="4B6EF0E5" w14:textId="77777777" w:rsidTr="00556773">
        <w:trPr>
          <w:trHeight w:val="383"/>
        </w:trPr>
        <w:tc>
          <w:tcPr>
            <w:cnfStyle w:val="001000000000" w:firstRow="0" w:lastRow="0" w:firstColumn="1" w:lastColumn="0" w:oddVBand="0" w:evenVBand="0" w:oddHBand="0" w:evenHBand="0" w:firstRowFirstColumn="0" w:firstRowLastColumn="0" w:lastRowFirstColumn="0" w:lastRowLastColumn="0"/>
            <w:tcW w:w="7508" w:type="dxa"/>
          </w:tcPr>
          <w:p w14:paraId="264C6297" w14:textId="7247F423" w:rsidR="006C33D1" w:rsidRDefault="006C33D1" w:rsidP="002F1FF0">
            <w:pPr>
              <w:rPr>
                <w:lang w:val="en-AU"/>
              </w:rPr>
            </w:pPr>
            <w:r>
              <w:rPr>
                <w:lang w:val="en-AU"/>
              </w:rPr>
              <w:t xml:space="preserve">Link Copyright page </w:t>
            </w:r>
          </w:p>
        </w:tc>
        <w:tc>
          <w:tcPr>
            <w:tcW w:w="1599" w:type="dxa"/>
          </w:tcPr>
          <w:p w14:paraId="5B6EF9B8" w14:textId="77777777" w:rsidR="006C33D1" w:rsidRDefault="006C33D1" w:rsidP="002F1FF0">
            <w:pPr>
              <w:cnfStyle w:val="000000000000" w:firstRow="0" w:lastRow="0" w:firstColumn="0" w:lastColumn="0" w:oddVBand="0" w:evenVBand="0" w:oddHBand="0" w:evenHBand="0" w:firstRowFirstColumn="0" w:firstRowLastColumn="0" w:lastRowFirstColumn="0" w:lastRowLastColumn="0"/>
              <w:rPr>
                <w:lang w:val="en-AU"/>
              </w:rPr>
            </w:pPr>
          </w:p>
        </w:tc>
      </w:tr>
    </w:tbl>
    <w:p w14:paraId="5FC4D892" w14:textId="77777777" w:rsidR="002F1FF0" w:rsidRPr="0075509D" w:rsidRDefault="002F1FF0" w:rsidP="002F1FF0">
      <w:pPr>
        <w:rPr>
          <w:lang w:val="en-AU"/>
        </w:rPr>
      </w:pPr>
    </w:p>
    <w:p w14:paraId="1DB543F7" w14:textId="77777777" w:rsidR="0075509D" w:rsidRDefault="0075509D" w:rsidP="0075509D">
      <w:pPr>
        <w:numPr>
          <w:ilvl w:val="0"/>
          <w:numId w:val="22"/>
        </w:numPr>
        <w:rPr>
          <w:lang w:val="en-AU"/>
        </w:rPr>
      </w:pPr>
      <w:r w:rsidRPr="0075509D">
        <w:rPr>
          <w:lang w:val="en-AU"/>
        </w:rPr>
        <w:t>Brief explanation of privacy issues to consider for the website (covering 2 points) </w:t>
      </w:r>
    </w:p>
    <w:p w14:paraId="1021EB77" w14:textId="18F0D36A" w:rsidR="004B58AD" w:rsidRDefault="004B58AD" w:rsidP="004B58AD">
      <w:pPr>
        <w:pStyle w:val="ListParagraph"/>
        <w:numPr>
          <w:ilvl w:val="1"/>
          <w:numId w:val="22"/>
        </w:numPr>
        <w:rPr>
          <w:lang w:val="en-AU"/>
        </w:rPr>
      </w:pPr>
      <w:r w:rsidRPr="004B58AD">
        <w:rPr>
          <w:lang w:val="en-AU"/>
        </w:rPr>
        <w:t>“The Privacy Act”: The Privacy Act was set in stone to protect any and everyone from just any individual from accessing any information of yours that you give out to someone, such as a doctor, website, and many other places you may give out your personal information out to.</w:t>
      </w:r>
    </w:p>
    <w:p w14:paraId="69EB4D2A" w14:textId="02FC454A" w:rsidR="00A60732" w:rsidRDefault="00A60732" w:rsidP="00A60732">
      <w:pPr>
        <w:pStyle w:val="ListParagraph"/>
        <w:ind w:left="1440"/>
        <w:rPr>
          <w:lang w:val="en-AU"/>
        </w:rPr>
      </w:pPr>
    </w:p>
    <w:p w14:paraId="22FAD31E" w14:textId="579A1A26" w:rsidR="00A60732" w:rsidRPr="00A60732" w:rsidRDefault="00A60732" w:rsidP="00A60732">
      <w:pPr>
        <w:pStyle w:val="ListParagraph"/>
        <w:numPr>
          <w:ilvl w:val="1"/>
          <w:numId w:val="22"/>
        </w:numPr>
        <w:rPr>
          <w:lang w:val="en-AU"/>
        </w:rPr>
      </w:pPr>
      <w:r>
        <w:rPr>
          <w:lang w:val="en-AU"/>
        </w:rPr>
        <w:t xml:space="preserve">“Privacy by Design”: Privacy by design is approaching systems engineering that looks to help people feel safe when it comes to their protection for privacy of their </w:t>
      </w:r>
      <w:r w:rsidR="0079631F">
        <w:rPr>
          <w:lang w:val="en-AU"/>
        </w:rPr>
        <w:t>data, this is something we associate companies using, such as social platforms that promise to protect your data from damage.</w:t>
      </w:r>
    </w:p>
    <w:p w14:paraId="0052DB0C" w14:textId="77777777" w:rsidR="004B58AD" w:rsidRPr="004B58AD" w:rsidRDefault="004B58AD" w:rsidP="004B58AD">
      <w:pPr>
        <w:ind w:left="720"/>
        <w:rPr>
          <w:lang w:val="en-AU"/>
        </w:rPr>
      </w:pPr>
    </w:p>
    <w:p w14:paraId="26F3BFA6" w14:textId="77777777" w:rsidR="0075509D" w:rsidRDefault="0075509D" w:rsidP="0075509D">
      <w:pPr>
        <w:numPr>
          <w:ilvl w:val="0"/>
          <w:numId w:val="23"/>
        </w:numPr>
        <w:rPr>
          <w:lang w:val="en-AU"/>
        </w:rPr>
      </w:pPr>
      <w:r w:rsidRPr="0075509D">
        <w:rPr>
          <w:lang w:val="en-AU"/>
        </w:rPr>
        <w:t>Brief explanation of accessibility issues to consider for the website (covering 2 points) </w:t>
      </w:r>
    </w:p>
    <w:p w14:paraId="3F41AC39" w14:textId="0095E3A2" w:rsidR="001E21E9" w:rsidRDefault="001E21E9" w:rsidP="00B06E46">
      <w:pPr>
        <w:pStyle w:val="ListParagraph"/>
        <w:numPr>
          <w:ilvl w:val="1"/>
          <w:numId w:val="22"/>
        </w:numPr>
        <w:rPr>
          <w:lang w:val="en-AU"/>
        </w:rPr>
      </w:pPr>
      <w:r w:rsidRPr="001E21E9">
        <w:rPr>
          <w:lang w:val="en-AU"/>
        </w:rPr>
        <w:t>Keyboard friendly: Anything that the mouse can do, a keyboard should be able to also accomplish. So, someone with a keyboard should have a very similar experience navigating and interacting on the Web as a user with just a mouse.</w:t>
      </w:r>
    </w:p>
    <w:p w14:paraId="114A7647" w14:textId="77777777" w:rsidR="00B06E46" w:rsidRPr="00B06E46" w:rsidRDefault="00B06E46" w:rsidP="00B06E46">
      <w:pPr>
        <w:pStyle w:val="ListParagraph"/>
        <w:ind w:left="1440"/>
        <w:rPr>
          <w:lang w:val="en-AU"/>
        </w:rPr>
      </w:pPr>
    </w:p>
    <w:p w14:paraId="357214D7" w14:textId="7F9C340D" w:rsidR="005F3765" w:rsidRPr="001E21E9" w:rsidRDefault="001E21E9" w:rsidP="001E21E9">
      <w:pPr>
        <w:pStyle w:val="ListParagraph"/>
        <w:numPr>
          <w:ilvl w:val="1"/>
          <w:numId w:val="22"/>
        </w:numPr>
        <w:rPr>
          <w:lang w:val="en-AU"/>
        </w:rPr>
      </w:pPr>
      <w:r w:rsidRPr="001E21E9">
        <w:rPr>
          <w:lang w:val="en-AU"/>
        </w:rPr>
        <w:t>Sequential Heading Structure: Headings are critical for navigation and content organisation. The headings need to be coded as headings in the proper sequence. If not coded properly then not everyone will be able to navigate and fully understand the content equally.</w:t>
      </w:r>
    </w:p>
    <w:p w14:paraId="749650EC" w14:textId="77777777" w:rsidR="0075509D" w:rsidRDefault="0075509D" w:rsidP="0075509D">
      <w:pPr>
        <w:numPr>
          <w:ilvl w:val="0"/>
          <w:numId w:val="24"/>
        </w:numPr>
        <w:rPr>
          <w:lang w:val="en-AU"/>
        </w:rPr>
      </w:pPr>
      <w:r w:rsidRPr="0075509D">
        <w:rPr>
          <w:lang w:val="en-AU"/>
        </w:rPr>
        <w:t>A preliminary site map to guide the site navigation design </w:t>
      </w:r>
    </w:p>
    <w:p w14:paraId="5A71FB48" w14:textId="77777777" w:rsidR="0075509D" w:rsidRPr="0075509D" w:rsidRDefault="003B284C" w:rsidP="003B284C">
      <w:pPr>
        <w:ind w:left="360"/>
        <w:rPr>
          <w:lang w:val="en-AU"/>
        </w:rPr>
      </w:pPr>
      <w:r>
        <w:rPr>
          <w:noProof/>
          <w:lang w:val="en-AU" w:eastAsia="en-AU"/>
        </w:rPr>
        <w:drawing>
          <wp:inline distT="0" distB="0" distL="0" distR="0" wp14:anchorId="340A903B" wp14:editId="144BECF8">
            <wp:extent cx="5448300" cy="2200275"/>
            <wp:effectExtent l="3810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1C1DB9C" w14:textId="77777777" w:rsidR="0075509D" w:rsidRPr="00402EC8" w:rsidRDefault="0075509D" w:rsidP="0075509D">
      <w:pPr>
        <w:numPr>
          <w:ilvl w:val="0"/>
          <w:numId w:val="25"/>
        </w:numPr>
        <w:rPr>
          <w:lang w:val="en-AU"/>
        </w:rPr>
      </w:pPr>
      <w:r w:rsidRPr="0075509D">
        <w:rPr>
          <w:lang w:val="en-AU"/>
        </w:rPr>
        <w:t xml:space="preserve">Review the client image requirements and make a list of the required images for </w:t>
      </w:r>
      <w:r w:rsidRPr="00402EC8">
        <w:rPr>
          <w:lang w:val="en-AU"/>
        </w:rPr>
        <w:t>your website. Discuss: </w:t>
      </w:r>
    </w:p>
    <w:p w14:paraId="6512E36F" w14:textId="77777777" w:rsidR="0075509D" w:rsidRPr="00402EC8" w:rsidRDefault="0075509D" w:rsidP="0075509D">
      <w:pPr>
        <w:ind w:left="720"/>
        <w:rPr>
          <w:lang w:val="en-AU"/>
        </w:rPr>
      </w:pPr>
    </w:p>
    <w:p w14:paraId="20AC0B84" w14:textId="77777777" w:rsidR="0075509D" w:rsidRPr="00402EC8" w:rsidRDefault="0075509D" w:rsidP="0075509D">
      <w:pPr>
        <w:numPr>
          <w:ilvl w:val="0"/>
          <w:numId w:val="26"/>
        </w:numPr>
        <w:rPr>
          <w:lang w:val="en-AU"/>
        </w:rPr>
      </w:pPr>
      <w:r w:rsidRPr="00402EC8">
        <w:rPr>
          <w:lang w:val="en-AU"/>
        </w:rPr>
        <w:t>Expected image quality </w:t>
      </w:r>
    </w:p>
    <w:p w14:paraId="3B8943CD" w14:textId="6DBC26E4" w:rsidR="00457C53" w:rsidRPr="00402EC8" w:rsidRDefault="00457C53" w:rsidP="00457C53">
      <w:pPr>
        <w:pStyle w:val="paragraph"/>
        <w:spacing w:before="0" w:beforeAutospacing="0" w:after="0" w:afterAutospacing="0"/>
        <w:ind w:left="720"/>
        <w:jc w:val="both"/>
        <w:textAlignment w:val="baseline"/>
        <w:rPr>
          <w:rFonts w:asciiTheme="minorHAnsi" w:hAnsiTheme="minorHAnsi" w:cs="Arial"/>
          <w:sz w:val="22"/>
          <w:szCs w:val="22"/>
        </w:rPr>
      </w:pPr>
      <w:r w:rsidRPr="00402EC8">
        <w:rPr>
          <w:rFonts w:asciiTheme="minorHAnsi" w:hAnsiTheme="minorHAnsi" w:cs="Arial"/>
          <w:sz w:val="22"/>
          <w:szCs w:val="22"/>
        </w:rPr>
        <w:t>Image quality is expected to be high quality images</w:t>
      </w:r>
      <w:r w:rsidR="003E5893">
        <w:rPr>
          <w:rFonts w:asciiTheme="minorHAnsi" w:hAnsiTheme="minorHAnsi" w:cs="Arial"/>
          <w:sz w:val="22"/>
          <w:szCs w:val="22"/>
        </w:rPr>
        <w:t xml:space="preserve"> that remain that quality</w:t>
      </w:r>
      <w:r w:rsidRPr="00402EC8">
        <w:rPr>
          <w:rFonts w:asciiTheme="minorHAnsi" w:hAnsiTheme="minorHAnsi" w:cs="Arial"/>
          <w:sz w:val="22"/>
          <w:szCs w:val="22"/>
        </w:rPr>
        <w:t xml:space="preserve"> for viewing purposes, there shouldn’t be any issues seeing pixels within the images.</w:t>
      </w:r>
    </w:p>
    <w:p w14:paraId="2D16E951" w14:textId="77777777" w:rsidR="0075509D" w:rsidRPr="00402EC8" w:rsidRDefault="0075509D" w:rsidP="0075509D">
      <w:pPr>
        <w:numPr>
          <w:ilvl w:val="0"/>
          <w:numId w:val="26"/>
        </w:numPr>
        <w:rPr>
          <w:lang w:val="en-AU"/>
        </w:rPr>
      </w:pPr>
      <w:r w:rsidRPr="00402EC8">
        <w:rPr>
          <w:lang w:val="en-AU"/>
        </w:rPr>
        <w:t>Copyright requirements </w:t>
      </w:r>
    </w:p>
    <w:p w14:paraId="3648C3F9" w14:textId="12EABFE6" w:rsidR="0052169D" w:rsidRPr="00402EC8" w:rsidRDefault="0052169D" w:rsidP="00290E45">
      <w:pPr>
        <w:ind w:left="720"/>
        <w:rPr>
          <w:rFonts w:cs="Arial"/>
        </w:rPr>
      </w:pPr>
      <w:r w:rsidRPr="00402EC8">
        <w:rPr>
          <w:rFonts w:cs="Arial"/>
        </w:rPr>
        <w:t>Must follow the “Copyright Act 1968” and the “Privacy Act 1998”</w:t>
      </w:r>
      <w:r w:rsidR="00D0576C">
        <w:rPr>
          <w:rFonts w:cs="Arial"/>
        </w:rPr>
        <w:t>. Copyright is the use of someone else’s original work, such as a photo taken by someone or an article written by someone else on the web.</w:t>
      </w:r>
      <w:r w:rsidR="00536A5F">
        <w:rPr>
          <w:rFonts w:cs="Arial"/>
        </w:rPr>
        <w:t xml:space="preserve"> The copyright requirements from Northside Gallery ask that images are royalty free, so that we are using images </w:t>
      </w:r>
      <w:r w:rsidR="00C74C4D">
        <w:rPr>
          <w:rFonts w:cs="Arial"/>
        </w:rPr>
        <w:t>without trying to earn a profit from them.</w:t>
      </w:r>
    </w:p>
    <w:p w14:paraId="49F70E10" w14:textId="6917BF77" w:rsidR="00FE2447" w:rsidRPr="00402EC8" w:rsidRDefault="0075509D" w:rsidP="00FE2447">
      <w:pPr>
        <w:numPr>
          <w:ilvl w:val="0"/>
          <w:numId w:val="26"/>
        </w:numPr>
        <w:rPr>
          <w:rStyle w:val="eop"/>
          <w:lang w:val="en-AU"/>
        </w:rPr>
      </w:pPr>
      <w:r w:rsidRPr="00402EC8">
        <w:rPr>
          <w:lang w:val="en-AU"/>
        </w:rPr>
        <w:lastRenderedPageBreak/>
        <w:t>Images size/resolution </w:t>
      </w:r>
    </w:p>
    <w:tbl>
      <w:tblPr>
        <w:tblStyle w:val="GridTable1Light"/>
        <w:tblW w:w="0" w:type="auto"/>
        <w:tblLook w:val="04A0" w:firstRow="1" w:lastRow="0" w:firstColumn="1" w:lastColumn="0" w:noHBand="0" w:noVBand="1"/>
      </w:tblPr>
      <w:tblGrid>
        <w:gridCol w:w="4415"/>
        <w:gridCol w:w="4215"/>
      </w:tblGrid>
      <w:tr w:rsidR="00FE2447" w:rsidRPr="00402EC8" w14:paraId="7070B064" w14:textId="77777777" w:rsidTr="007153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5" w:type="dxa"/>
          </w:tcPr>
          <w:p w14:paraId="25E361B8"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Image</w:t>
            </w:r>
          </w:p>
        </w:tc>
        <w:tc>
          <w:tcPr>
            <w:tcW w:w="4215" w:type="dxa"/>
          </w:tcPr>
          <w:p w14:paraId="1F288485" w14:textId="77777777" w:rsidR="00FE2447" w:rsidRPr="00402EC8" w:rsidRDefault="00FE2447" w:rsidP="00DA1105">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Pixels</w:t>
            </w:r>
          </w:p>
        </w:tc>
      </w:tr>
      <w:tr w:rsidR="00FE2447" w:rsidRPr="00402EC8" w14:paraId="0A8DD86C"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2E2BD082"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Logo</w:t>
            </w:r>
          </w:p>
        </w:tc>
        <w:tc>
          <w:tcPr>
            <w:tcW w:w="4215" w:type="dxa"/>
          </w:tcPr>
          <w:p w14:paraId="61EADF85" w14:textId="370B0C39" w:rsidR="00FE2447" w:rsidRPr="00402EC8" w:rsidRDefault="00194C36"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300px x 282px</w:t>
            </w:r>
          </w:p>
        </w:tc>
      </w:tr>
      <w:tr w:rsidR="00FE2447" w:rsidRPr="00402EC8" w14:paraId="6B64E76B"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7EB4584F"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Banner</w:t>
            </w:r>
          </w:p>
        </w:tc>
        <w:tc>
          <w:tcPr>
            <w:tcW w:w="4215" w:type="dxa"/>
          </w:tcPr>
          <w:p w14:paraId="67ACCDED" w14:textId="77777777"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1156px x 200px</w:t>
            </w:r>
          </w:p>
        </w:tc>
      </w:tr>
      <w:tr w:rsidR="00FE2447" w:rsidRPr="00402EC8" w14:paraId="747B9AA2"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190EEA69"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Homepage image</w:t>
            </w:r>
          </w:p>
        </w:tc>
        <w:tc>
          <w:tcPr>
            <w:tcW w:w="4215" w:type="dxa"/>
          </w:tcPr>
          <w:p w14:paraId="6C437F68" w14:textId="77777777"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300px x 300px</w:t>
            </w:r>
          </w:p>
        </w:tc>
      </w:tr>
      <w:tr w:rsidR="00FE2447" w:rsidRPr="00402EC8" w14:paraId="31A58A0E"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44E841BF"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Facebook icon</w:t>
            </w:r>
          </w:p>
        </w:tc>
        <w:tc>
          <w:tcPr>
            <w:tcW w:w="4215" w:type="dxa"/>
          </w:tcPr>
          <w:p w14:paraId="1D2F10D5" w14:textId="77777777"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50px x 50px</w:t>
            </w:r>
          </w:p>
        </w:tc>
      </w:tr>
      <w:tr w:rsidR="008A1DB8" w:rsidRPr="00402EC8" w14:paraId="3F032537"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0FF64DCD" w14:textId="68F2D73C" w:rsidR="008A1DB8" w:rsidRPr="00402EC8" w:rsidRDefault="008A1DB8" w:rsidP="00DA1105">
            <w:pPr>
              <w:pStyle w:val="paragraph"/>
              <w:spacing w:before="0" w:beforeAutospacing="0" w:after="0" w:afterAutospacing="0"/>
              <w:textAlignment w:val="baseline"/>
              <w:rPr>
                <w:rFonts w:asciiTheme="minorHAnsi" w:hAnsiTheme="minorHAnsi" w:cs="Arial"/>
                <w:sz w:val="22"/>
                <w:szCs w:val="22"/>
              </w:rPr>
            </w:pPr>
            <w:r>
              <w:rPr>
                <w:rFonts w:asciiTheme="minorHAnsi" w:hAnsiTheme="minorHAnsi" w:cs="Arial"/>
                <w:sz w:val="22"/>
                <w:szCs w:val="22"/>
              </w:rPr>
              <w:t>Instagram Icon</w:t>
            </w:r>
          </w:p>
        </w:tc>
        <w:tc>
          <w:tcPr>
            <w:tcW w:w="4215" w:type="dxa"/>
          </w:tcPr>
          <w:p w14:paraId="77136B2A" w14:textId="66482DD2" w:rsidR="008A1DB8" w:rsidRPr="00402EC8" w:rsidRDefault="008A1DB8"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Pr>
                <w:rFonts w:asciiTheme="minorHAnsi" w:hAnsiTheme="minorHAnsi" w:cs="Arial"/>
                <w:sz w:val="22"/>
                <w:szCs w:val="22"/>
              </w:rPr>
              <w:t>50px x 50px</w:t>
            </w:r>
          </w:p>
        </w:tc>
      </w:tr>
      <w:tr w:rsidR="00FE2447" w:rsidRPr="00402EC8" w14:paraId="5CBA377B"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36AE0A49"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Twitter icon</w:t>
            </w:r>
          </w:p>
        </w:tc>
        <w:tc>
          <w:tcPr>
            <w:tcW w:w="4215" w:type="dxa"/>
          </w:tcPr>
          <w:p w14:paraId="4DCD6C22" w14:textId="77777777"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50px x 50px</w:t>
            </w:r>
          </w:p>
        </w:tc>
      </w:tr>
      <w:tr w:rsidR="00FE2447" w:rsidRPr="00402EC8" w14:paraId="1A9E2848"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6974ED67" w14:textId="4ECCC048" w:rsidR="00FE2447" w:rsidRPr="00402EC8" w:rsidRDefault="005102F0"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Contemporary image</w:t>
            </w:r>
            <w:r w:rsidR="00FE2447" w:rsidRPr="00402EC8">
              <w:rPr>
                <w:rFonts w:asciiTheme="minorHAnsi" w:hAnsiTheme="minorHAnsi" w:cs="Arial"/>
                <w:sz w:val="22"/>
                <w:szCs w:val="22"/>
              </w:rPr>
              <w:t xml:space="preserve"> 1</w:t>
            </w:r>
          </w:p>
        </w:tc>
        <w:tc>
          <w:tcPr>
            <w:tcW w:w="4215" w:type="dxa"/>
          </w:tcPr>
          <w:p w14:paraId="4CA93AFE" w14:textId="77777777" w:rsidR="006C13B9" w:rsidRDefault="006C13B9" w:rsidP="006C13B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900px x 600px</w:t>
            </w:r>
          </w:p>
          <w:p w14:paraId="45C46687" w14:textId="5DBD9A10"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2C41089D"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407C0076" w14:textId="1C1B94B9"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Contemporary image 2</w:t>
            </w:r>
          </w:p>
        </w:tc>
        <w:tc>
          <w:tcPr>
            <w:tcW w:w="4215" w:type="dxa"/>
          </w:tcPr>
          <w:p w14:paraId="223B9C19" w14:textId="77777777" w:rsidR="00FE398D" w:rsidRDefault="00FE398D" w:rsidP="00FE398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1200px x 1186px</w:t>
            </w:r>
          </w:p>
          <w:p w14:paraId="702A9272" w14:textId="0017635C"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16DC1B71"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55F449C6" w14:textId="0CAA13B4"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Contemporary image 3</w:t>
            </w:r>
          </w:p>
        </w:tc>
        <w:tc>
          <w:tcPr>
            <w:tcW w:w="4215" w:type="dxa"/>
          </w:tcPr>
          <w:p w14:paraId="6DB15B2F" w14:textId="77777777" w:rsidR="00760802" w:rsidRDefault="00760802" w:rsidP="007608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524px x 524px</w:t>
            </w:r>
          </w:p>
          <w:p w14:paraId="17BF097F" w14:textId="504636DD"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23130F42"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15156A69"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1</w:t>
            </w:r>
          </w:p>
        </w:tc>
        <w:tc>
          <w:tcPr>
            <w:tcW w:w="4215" w:type="dxa"/>
          </w:tcPr>
          <w:p w14:paraId="44C39D58" w14:textId="77777777" w:rsidR="00E973B2" w:rsidRDefault="00E973B2" w:rsidP="00E973B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2456px x 1608px</w:t>
            </w:r>
          </w:p>
          <w:p w14:paraId="71A00600" w14:textId="331D45AB"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10F132A8"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2D3D2820"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2</w:t>
            </w:r>
          </w:p>
        </w:tc>
        <w:tc>
          <w:tcPr>
            <w:tcW w:w="4215" w:type="dxa"/>
          </w:tcPr>
          <w:p w14:paraId="2C5F7BAA" w14:textId="77777777" w:rsidR="00FB3AAD" w:rsidRDefault="00FB3AAD" w:rsidP="00FB3A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2244px x 1440px</w:t>
            </w:r>
          </w:p>
          <w:p w14:paraId="1E39229A" w14:textId="30093B6C"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1F935159"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1031202A"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3</w:t>
            </w:r>
          </w:p>
        </w:tc>
        <w:tc>
          <w:tcPr>
            <w:tcW w:w="4215" w:type="dxa"/>
          </w:tcPr>
          <w:p w14:paraId="739C7E58" w14:textId="77777777" w:rsidR="00FB3AAD" w:rsidRDefault="00FB3AAD" w:rsidP="00FB3A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1830px x 1475px</w:t>
            </w:r>
          </w:p>
          <w:p w14:paraId="47ABA986" w14:textId="373F27B6"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4047AF51"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71A48ABC"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4</w:t>
            </w:r>
          </w:p>
        </w:tc>
        <w:tc>
          <w:tcPr>
            <w:tcW w:w="4215" w:type="dxa"/>
          </w:tcPr>
          <w:p w14:paraId="58FAB729" w14:textId="77777777" w:rsidR="00FB3AAD" w:rsidRDefault="00FB3AAD" w:rsidP="00FB3AA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524px x 524px</w:t>
            </w:r>
          </w:p>
          <w:p w14:paraId="506B5278" w14:textId="5C59770D"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63D17BC1"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191D9B95"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5</w:t>
            </w:r>
          </w:p>
        </w:tc>
        <w:tc>
          <w:tcPr>
            <w:tcW w:w="4215" w:type="dxa"/>
          </w:tcPr>
          <w:p w14:paraId="0F47A810" w14:textId="77777777" w:rsidR="00085069" w:rsidRDefault="00085069" w:rsidP="000850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347px x 268px</w:t>
            </w:r>
          </w:p>
          <w:p w14:paraId="1FE65ED9" w14:textId="2BAE413F"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5A35EAFB"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76857B8B"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Future exhibition image 6</w:t>
            </w:r>
          </w:p>
        </w:tc>
        <w:tc>
          <w:tcPr>
            <w:tcW w:w="4215" w:type="dxa"/>
          </w:tcPr>
          <w:p w14:paraId="2391C707" w14:textId="77777777" w:rsidR="00085069" w:rsidRDefault="00085069" w:rsidP="000850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sz w:val="22"/>
                <w:szCs w:val="22"/>
              </w:rPr>
              <w:t>400px x 409px</w:t>
            </w:r>
          </w:p>
          <w:p w14:paraId="79E17AEE" w14:textId="6B2B9660"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p>
        </w:tc>
      </w:tr>
      <w:tr w:rsidR="00FE2447" w:rsidRPr="00402EC8" w14:paraId="62AA74F5" w14:textId="77777777" w:rsidTr="007153B2">
        <w:tc>
          <w:tcPr>
            <w:cnfStyle w:val="001000000000" w:firstRow="0" w:lastRow="0" w:firstColumn="1" w:lastColumn="0" w:oddVBand="0" w:evenVBand="0" w:oddHBand="0" w:evenHBand="0" w:firstRowFirstColumn="0" w:firstRowLastColumn="0" w:lastRowFirstColumn="0" w:lastRowLastColumn="0"/>
            <w:tcW w:w="4415" w:type="dxa"/>
          </w:tcPr>
          <w:p w14:paraId="61847606" w14:textId="77777777" w:rsidR="00FE2447" w:rsidRPr="00402EC8" w:rsidRDefault="00FE2447" w:rsidP="00DA1105">
            <w:pPr>
              <w:pStyle w:val="paragraph"/>
              <w:spacing w:before="0" w:beforeAutospacing="0" w:after="0" w:afterAutospacing="0"/>
              <w:textAlignment w:val="baseline"/>
              <w:rPr>
                <w:rFonts w:asciiTheme="minorHAnsi" w:hAnsiTheme="minorHAnsi" w:cs="Arial"/>
                <w:sz w:val="22"/>
                <w:szCs w:val="22"/>
              </w:rPr>
            </w:pPr>
            <w:r w:rsidRPr="00402EC8">
              <w:rPr>
                <w:rFonts w:asciiTheme="minorHAnsi" w:hAnsiTheme="minorHAnsi" w:cs="Arial"/>
                <w:sz w:val="22"/>
                <w:szCs w:val="22"/>
              </w:rPr>
              <w:t>Google maps image</w:t>
            </w:r>
          </w:p>
        </w:tc>
        <w:tc>
          <w:tcPr>
            <w:tcW w:w="4215" w:type="dxa"/>
          </w:tcPr>
          <w:p w14:paraId="31B0B207" w14:textId="77777777" w:rsidR="00FE2447" w:rsidRPr="00402EC8" w:rsidRDefault="00FE2447" w:rsidP="00DA1105">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2"/>
                <w:szCs w:val="22"/>
              </w:rPr>
            </w:pPr>
            <w:r w:rsidRPr="00402EC8">
              <w:rPr>
                <w:rFonts w:asciiTheme="minorHAnsi" w:hAnsiTheme="minorHAnsi" w:cs="Arial"/>
                <w:sz w:val="22"/>
                <w:szCs w:val="22"/>
              </w:rPr>
              <w:t>512px x 535px</w:t>
            </w:r>
          </w:p>
        </w:tc>
      </w:tr>
    </w:tbl>
    <w:p w14:paraId="23FBF92A" w14:textId="77777777" w:rsidR="0052169D" w:rsidRPr="00402EC8" w:rsidRDefault="0052169D" w:rsidP="00D12A69">
      <w:pPr>
        <w:spacing w:before="0" w:line="276" w:lineRule="auto"/>
        <w:ind w:left="720"/>
      </w:pPr>
    </w:p>
    <w:p w14:paraId="5ECAD5FA" w14:textId="77777777" w:rsidR="0075509D" w:rsidRPr="00402EC8" w:rsidRDefault="0075509D" w:rsidP="0075509D">
      <w:pPr>
        <w:numPr>
          <w:ilvl w:val="0"/>
          <w:numId w:val="26"/>
        </w:numPr>
        <w:rPr>
          <w:lang w:val="en-AU"/>
        </w:rPr>
      </w:pPr>
      <w:r w:rsidRPr="00402EC8">
        <w:rPr>
          <w:lang w:val="en-AU"/>
        </w:rPr>
        <w:t>Images file format </w:t>
      </w:r>
    </w:p>
    <w:p w14:paraId="1702BC3C" w14:textId="77777777" w:rsidR="0052169D" w:rsidRPr="00402EC8" w:rsidRDefault="0052169D" w:rsidP="0052169D">
      <w:pPr>
        <w:pStyle w:val="paragraph"/>
        <w:spacing w:before="0" w:beforeAutospacing="0" w:after="0" w:afterAutospacing="0"/>
        <w:ind w:left="720"/>
        <w:textAlignment w:val="baseline"/>
        <w:rPr>
          <w:rStyle w:val="eop"/>
          <w:rFonts w:asciiTheme="minorHAnsi" w:hAnsiTheme="minorHAnsi" w:cs="Arial"/>
          <w:sz w:val="22"/>
          <w:szCs w:val="22"/>
        </w:rPr>
      </w:pPr>
      <w:r w:rsidRPr="00402EC8">
        <w:rPr>
          <w:rStyle w:val="eop"/>
          <w:rFonts w:asciiTheme="minorHAnsi" w:hAnsiTheme="minorHAnsi" w:cs="Arial"/>
          <w:sz w:val="22"/>
          <w:szCs w:val="22"/>
        </w:rPr>
        <w:t>Image file format will either be a JPG or PNG.</w:t>
      </w:r>
    </w:p>
    <w:p w14:paraId="0FC6246B" w14:textId="77777777" w:rsidR="0075509D" w:rsidRDefault="0075509D" w:rsidP="0075509D">
      <w:pPr>
        <w:numPr>
          <w:ilvl w:val="0"/>
          <w:numId w:val="27"/>
        </w:numPr>
        <w:rPr>
          <w:lang w:val="en-AU"/>
        </w:rPr>
      </w:pPr>
      <w:r w:rsidRPr="0075509D">
        <w:rPr>
          <w:lang w:val="en-AU"/>
        </w:rPr>
        <w:t>Compare three (3) industry recognised image editing tools (e.g. Photoshop, Gimp) against at least four (4) different criteria – you can present this information in a table. Select one of these to complete your website. </w:t>
      </w:r>
    </w:p>
    <w:tbl>
      <w:tblPr>
        <w:tblStyle w:val="GridTable1Light-Accent1"/>
        <w:tblW w:w="8610" w:type="dxa"/>
        <w:tblLook w:val="04A0" w:firstRow="1" w:lastRow="0" w:firstColumn="1" w:lastColumn="0" w:noHBand="0" w:noVBand="1"/>
      </w:tblPr>
      <w:tblGrid>
        <w:gridCol w:w="1423"/>
        <w:gridCol w:w="1157"/>
        <w:gridCol w:w="1402"/>
        <w:gridCol w:w="2173"/>
        <w:gridCol w:w="2455"/>
      </w:tblGrid>
      <w:tr w:rsidR="004F6FCB" w14:paraId="505D38FF" w14:textId="77777777" w:rsidTr="004F6FCB">
        <w:trPr>
          <w:cnfStyle w:val="100000000000" w:firstRow="1" w:lastRow="0" w:firstColumn="0" w:lastColumn="0" w:oddVBand="0" w:evenVBand="0" w:oddHBand="0"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722" w:type="dxa"/>
          </w:tcPr>
          <w:p w14:paraId="3F6FD2F8" w14:textId="77777777" w:rsidR="004F6FCB" w:rsidRPr="00DC7EE9" w:rsidRDefault="004F6FCB" w:rsidP="004F6FCB">
            <w:pPr>
              <w:rPr>
                <w:b w:val="0"/>
                <w:bCs w:val="0"/>
                <w:lang w:val="en-AU"/>
              </w:rPr>
            </w:pPr>
            <w:r w:rsidRPr="00DC7EE9">
              <w:rPr>
                <w:b w:val="0"/>
                <w:bCs w:val="0"/>
                <w:lang w:val="en-AU"/>
              </w:rPr>
              <w:t xml:space="preserve">Name </w:t>
            </w:r>
          </w:p>
        </w:tc>
        <w:tc>
          <w:tcPr>
            <w:tcW w:w="1722" w:type="dxa"/>
          </w:tcPr>
          <w:p w14:paraId="3FFD537A" w14:textId="2E4872C3" w:rsidR="004F6FCB" w:rsidRPr="00DC7EE9" w:rsidRDefault="00DC7EE9" w:rsidP="004F6FCB">
            <w:pPr>
              <w:cnfStyle w:val="100000000000" w:firstRow="1" w:lastRow="0" w:firstColumn="0" w:lastColumn="0" w:oddVBand="0" w:evenVBand="0" w:oddHBand="0" w:evenHBand="0" w:firstRowFirstColumn="0" w:firstRowLastColumn="0" w:lastRowFirstColumn="0" w:lastRowLastColumn="0"/>
              <w:rPr>
                <w:b w:val="0"/>
                <w:bCs w:val="0"/>
                <w:highlight w:val="yellow"/>
                <w:lang w:val="en-AU"/>
              </w:rPr>
            </w:pPr>
            <w:r w:rsidRPr="00DC7EE9">
              <w:rPr>
                <w:b w:val="0"/>
                <w:bCs w:val="0"/>
                <w:lang w:val="en-AU"/>
              </w:rPr>
              <w:t>Cost</w:t>
            </w:r>
          </w:p>
        </w:tc>
        <w:tc>
          <w:tcPr>
            <w:tcW w:w="1722" w:type="dxa"/>
          </w:tcPr>
          <w:p w14:paraId="747851EC" w14:textId="5B057823" w:rsidR="004F6FCB" w:rsidRPr="00DC7EE9" w:rsidRDefault="00DC7EE9" w:rsidP="004F6FCB">
            <w:pPr>
              <w:cnfStyle w:val="100000000000" w:firstRow="1" w:lastRow="0" w:firstColumn="0" w:lastColumn="0" w:oddVBand="0" w:evenVBand="0" w:oddHBand="0" w:evenHBand="0" w:firstRowFirstColumn="0" w:firstRowLastColumn="0" w:lastRowFirstColumn="0" w:lastRowLastColumn="0"/>
              <w:rPr>
                <w:b w:val="0"/>
                <w:bCs w:val="0"/>
                <w:lang w:val="en-AU"/>
              </w:rPr>
            </w:pPr>
            <w:r w:rsidRPr="00DC7EE9">
              <w:rPr>
                <w:b w:val="0"/>
                <w:bCs w:val="0"/>
                <w:lang w:val="en-AU"/>
              </w:rPr>
              <w:t>Platform Support</w:t>
            </w:r>
          </w:p>
        </w:tc>
        <w:tc>
          <w:tcPr>
            <w:tcW w:w="1722" w:type="dxa"/>
          </w:tcPr>
          <w:p w14:paraId="46EBCC6F" w14:textId="0C737F27" w:rsidR="004F6FCB" w:rsidRPr="00DC7EE9" w:rsidRDefault="00DC7EE9" w:rsidP="004F6FCB">
            <w:pPr>
              <w:cnfStyle w:val="100000000000" w:firstRow="1" w:lastRow="0" w:firstColumn="0" w:lastColumn="0" w:oddVBand="0" w:evenVBand="0" w:oddHBand="0" w:evenHBand="0" w:firstRowFirstColumn="0" w:firstRowLastColumn="0" w:lastRowFirstColumn="0" w:lastRowLastColumn="0"/>
              <w:rPr>
                <w:b w:val="0"/>
                <w:bCs w:val="0"/>
                <w:lang w:val="en-AU"/>
              </w:rPr>
            </w:pPr>
            <w:r w:rsidRPr="00DC7EE9">
              <w:rPr>
                <w:rFonts w:ascii="Arial" w:hAnsi="Arial" w:cs="Arial"/>
                <w:b w:val="0"/>
                <w:bCs w:val="0"/>
              </w:rPr>
              <w:t>Features/advantage</w:t>
            </w:r>
          </w:p>
        </w:tc>
        <w:tc>
          <w:tcPr>
            <w:tcW w:w="1722" w:type="dxa"/>
          </w:tcPr>
          <w:p w14:paraId="5F0EA859" w14:textId="1E358263" w:rsidR="004F6FCB" w:rsidRPr="00DC7EE9" w:rsidRDefault="00DC7EE9" w:rsidP="004F6FCB">
            <w:pPr>
              <w:cnfStyle w:val="100000000000" w:firstRow="1" w:lastRow="0" w:firstColumn="0" w:lastColumn="0" w:oddVBand="0" w:evenVBand="0" w:oddHBand="0" w:evenHBand="0" w:firstRowFirstColumn="0" w:firstRowLastColumn="0" w:lastRowFirstColumn="0" w:lastRowLastColumn="0"/>
              <w:rPr>
                <w:b w:val="0"/>
                <w:bCs w:val="0"/>
                <w:lang w:val="en-AU"/>
              </w:rPr>
            </w:pPr>
            <w:r w:rsidRPr="00DC7EE9">
              <w:rPr>
                <w:rFonts w:ascii="Arial" w:hAnsi="Arial" w:cs="Arial"/>
                <w:b w:val="0"/>
                <w:bCs w:val="0"/>
              </w:rPr>
              <w:t>Features/disadvantage</w:t>
            </w:r>
          </w:p>
        </w:tc>
      </w:tr>
      <w:tr w:rsidR="004F6FCB" w14:paraId="4B51863E" w14:textId="77777777" w:rsidTr="004F6FCB">
        <w:trPr>
          <w:trHeight w:val="504"/>
        </w:trPr>
        <w:tc>
          <w:tcPr>
            <w:cnfStyle w:val="001000000000" w:firstRow="0" w:lastRow="0" w:firstColumn="1" w:lastColumn="0" w:oddVBand="0" w:evenVBand="0" w:oddHBand="0" w:evenHBand="0" w:firstRowFirstColumn="0" w:firstRowLastColumn="0" w:lastRowFirstColumn="0" w:lastRowLastColumn="0"/>
            <w:tcW w:w="1722" w:type="dxa"/>
          </w:tcPr>
          <w:p w14:paraId="2360603C" w14:textId="35CA5730" w:rsidR="004F6FCB" w:rsidRDefault="00DC7EE9" w:rsidP="004F6FCB">
            <w:pPr>
              <w:rPr>
                <w:lang w:val="en-AU"/>
              </w:rPr>
            </w:pPr>
            <w:r>
              <w:rPr>
                <w:lang w:val="en-AU"/>
              </w:rPr>
              <w:t>Photoshop</w:t>
            </w:r>
          </w:p>
        </w:tc>
        <w:tc>
          <w:tcPr>
            <w:tcW w:w="1722" w:type="dxa"/>
          </w:tcPr>
          <w:p w14:paraId="4358B038" w14:textId="35CD7520"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Pr>
                <w:lang w:val="en-AU"/>
              </w:rPr>
              <w:t>$29.99 monthly</w:t>
            </w:r>
          </w:p>
        </w:tc>
        <w:tc>
          <w:tcPr>
            <w:tcW w:w="1722" w:type="dxa"/>
          </w:tcPr>
          <w:p w14:paraId="3C6D26B1" w14:textId="0EB78A69"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Pr>
                <w:rFonts w:ascii="Arial" w:hAnsi="Arial" w:cs="Arial"/>
              </w:rPr>
              <w:t>Microsoft, Apple, Microsoft surface, iPad, Wacom 1</w:t>
            </w:r>
          </w:p>
        </w:tc>
        <w:tc>
          <w:tcPr>
            <w:tcW w:w="1722" w:type="dxa"/>
          </w:tcPr>
          <w:p w14:paraId="42186791"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Industry standard</w:t>
            </w:r>
          </w:p>
          <w:p w14:paraId="3D49F5ED"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Extensive plugin library that extends functionality</w:t>
            </w:r>
          </w:p>
          <w:p w14:paraId="596C4D2D"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lastRenderedPageBreak/>
              <w:t>Integrates with Adobe Creative Cloud</w:t>
            </w:r>
          </w:p>
          <w:p w14:paraId="42721FAE" w14:textId="2AD9AD83" w:rsidR="004F6FCB"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Mobile companion apps</w:t>
            </w:r>
          </w:p>
        </w:tc>
        <w:tc>
          <w:tcPr>
            <w:tcW w:w="1722" w:type="dxa"/>
          </w:tcPr>
          <w:p w14:paraId="1349266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lastRenderedPageBreak/>
              <w:t>Cost (relative)</w:t>
            </w:r>
          </w:p>
          <w:p w14:paraId="78537690"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Requires higher end hardware to run effectively</w:t>
            </w:r>
          </w:p>
          <w:p w14:paraId="2F3625B6" w14:textId="34F86C26" w:rsidR="004F6FCB"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Learning Curve</w:t>
            </w:r>
          </w:p>
        </w:tc>
      </w:tr>
      <w:tr w:rsidR="004F6FCB" w14:paraId="1742EA16" w14:textId="77777777" w:rsidTr="004F6FCB">
        <w:trPr>
          <w:trHeight w:val="534"/>
        </w:trPr>
        <w:tc>
          <w:tcPr>
            <w:cnfStyle w:val="001000000000" w:firstRow="0" w:lastRow="0" w:firstColumn="1" w:lastColumn="0" w:oddVBand="0" w:evenVBand="0" w:oddHBand="0" w:evenHBand="0" w:firstRowFirstColumn="0" w:firstRowLastColumn="0" w:lastRowFirstColumn="0" w:lastRowLastColumn="0"/>
            <w:tcW w:w="1722" w:type="dxa"/>
          </w:tcPr>
          <w:p w14:paraId="1197CB2C" w14:textId="5BEDF197" w:rsidR="004F6FCB" w:rsidRDefault="00DC7EE9" w:rsidP="004F6FCB">
            <w:pPr>
              <w:rPr>
                <w:lang w:val="en-AU"/>
              </w:rPr>
            </w:pPr>
            <w:r>
              <w:rPr>
                <w:lang w:val="en-AU"/>
              </w:rPr>
              <w:t>Photopea</w:t>
            </w:r>
          </w:p>
        </w:tc>
        <w:tc>
          <w:tcPr>
            <w:tcW w:w="1722" w:type="dxa"/>
          </w:tcPr>
          <w:p w14:paraId="075A17E0" w14:textId="1D3E2264"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Pr>
                <w:lang w:val="en-AU"/>
              </w:rPr>
              <w:t>Free</w:t>
            </w:r>
          </w:p>
        </w:tc>
        <w:tc>
          <w:tcPr>
            <w:tcW w:w="1722" w:type="dxa"/>
          </w:tcPr>
          <w:p w14:paraId="2652AB64" w14:textId="2E9A87FC"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Pr>
                <w:rFonts w:ascii="Arial" w:hAnsi="Arial" w:cs="Arial"/>
              </w:rPr>
              <w:t>C</w:t>
            </w:r>
            <w:r w:rsidRPr="004B2370">
              <w:rPr>
                <w:rFonts w:ascii="Arial" w:hAnsi="Arial" w:cs="Arial"/>
              </w:rPr>
              <w:t>ompatible with multiple web browsers, including Opera, Edge, Chrome, and Firefox.</w:t>
            </w:r>
          </w:p>
        </w:tc>
        <w:tc>
          <w:tcPr>
            <w:tcW w:w="1722" w:type="dxa"/>
          </w:tcPr>
          <w:p w14:paraId="1125525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Advanced Web Based Image Editor / Photoshop Alternative.</w:t>
            </w:r>
          </w:p>
          <w:p w14:paraId="5FD50C74"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Requires no special hardware or browser plugins</w:t>
            </w:r>
          </w:p>
          <w:p w14:paraId="0B4B9C1B"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Available to anyone with a browser and an internet connection</w:t>
            </w:r>
          </w:p>
          <w:p w14:paraId="4C85EBF3" w14:textId="6EB062BD" w:rsidR="004F6FCB"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Can work with PSD and Sketch files</w:t>
            </w:r>
          </w:p>
        </w:tc>
        <w:tc>
          <w:tcPr>
            <w:tcW w:w="1722" w:type="dxa"/>
          </w:tcPr>
          <w:p w14:paraId="167091B3"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Does not provide the level of functionality for advanced users</w:t>
            </w:r>
          </w:p>
          <w:p w14:paraId="77924B7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Lacks decent RAW support</w:t>
            </w:r>
          </w:p>
          <w:p w14:paraId="48B9B433" w14:textId="42668427" w:rsidR="004F6FCB"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Some performance issues working with large files</w:t>
            </w:r>
          </w:p>
        </w:tc>
      </w:tr>
      <w:tr w:rsidR="004F6FCB" w14:paraId="5176D369" w14:textId="77777777" w:rsidTr="004F6FCB">
        <w:trPr>
          <w:trHeight w:val="504"/>
        </w:trPr>
        <w:tc>
          <w:tcPr>
            <w:cnfStyle w:val="001000000000" w:firstRow="0" w:lastRow="0" w:firstColumn="1" w:lastColumn="0" w:oddVBand="0" w:evenVBand="0" w:oddHBand="0" w:evenHBand="0" w:firstRowFirstColumn="0" w:firstRowLastColumn="0" w:lastRowFirstColumn="0" w:lastRowLastColumn="0"/>
            <w:tcW w:w="1722" w:type="dxa"/>
          </w:tcPr>
          <w:p w14:paraId="7D1B147F" w14:textId="525F5FCE" w:rsidR="004F6FCB" w:rsidRDefault="00DC7EE9" w:rsidP="004F6FCB">
            <w:pPr>
              <w:rPr>
                <w:lang w:val="en-AU"/>
              </w:rPr>
            </w:pPr>
            <w:r>
              <w:rPr>
                <w:lang w:val="en-AU"/>
              </w:rPr>
              <w:t>Affinity Designer</w:t>
            </w:r>
          </w:p>
        </w:tc>
        <w:tc>
          <w:tcPr>
            <w:tcW w:w="1722" w:type="dxa"/>
          </w:tcPr>
          <w:p w14:paraId="12EE496B" w14:textId="236C0D42"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Pr>
                <w:lang w:val="en-AU"/>
              </w:rPr>
              <w:t>$79.99</w:t>
            </w:r>
          </w:p>
        </w:tc>
        <w:tc>
          <w:tcPr>
            <w:tcW w:w="1722" w:type="dxa"/>
          </w:tcPr>
          <w:p w14:paraId="5A835C52" w14:textId="70EEF16C" w:rsidR="004F6FCB" w:rsidRDefault="00DC7EE9" w:rsidP="004F6FCB">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Mac, Windows and iPad</w:t>
            </w:r>
          </w:p>
        </w:tc>
        <w:tc>
          <w:tcPr>
            <w:tcW w:w="1722" w:type="dxa"/>
          </w:tcPr>
          <w:p w14:paraId="79AD12B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Split Screen and Outline Views</w:t>
            </w:r>
          </w:p>
          <w:p w14:paraId="7FB45C95"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UI, Web, and App Design Optimisation</w:t>
            </w:r>
          </w:p>
          <w:p w14:paraId="4550B970"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Dynamic Precision Guides</w:t>
            </w:r>
          </w:p>
          <w:p w14:paraId="44E6DA86"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Advanced Grids</w:t>
            </w:r>
          </w:p>
          <w:p w14:paraId="675A228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p>
          <w:p w14:paraId="07EBFC80"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Create Accurate Designs</w:t>
            </w:r>
          </w:p>
          <w:p w14:paraId="0342715A"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p>
          <w:p w14:paraId="27033BAD"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Dynamic Symbols</w:t>
            </w:r>
          </w:p>
          <w:p w14:paraId="4215153F" w14:textId="77777777" w:rsidR="00DC7EE9" w:rsidRPr="00DC7EE9" w:rsidRDefault="00DC7EE9" w:rsidP="00DC7EE9">
            <w:pPr>
              <w:cnfStyle w:val="000000000000" w:firstRow="0" w:lastRow="0" w:firstColumn="0" w:lastColumn="0" w:oddVBand="0" w:evenVBand="0" w:oddHBand="0" w:evenHBand="0" w:firstRowFirstColumn="0" w:firstRowLastColumn="0" w:lastRowFirstColumn="0" w:lastRowLastColumn="0"/>
              <w:rPr>
                <w:lang w:val="en-AU"/>
              </w:rPr>
            </w:pPr>
          </w:p>
          <w:p w14:paraId="7C799671" w14:textId="3DDCE19C" w:rsidR="004F6FCB" w:rsidRDefault="00DC7EE9" w:rsidP="00DC7EE9">
            <w:pPr>
              <w:cnfStyle w:val="000000000000" w:firstRow="0" w:lastRow="0" w:firstColumn="0" w:lastColumn="0" w:oddVBand="0" w:evenVBand="0" w:oddHBand="0" w:evenHBand="0" w:firstRowFirstColumn="0" w:firstRowLastColumn="0" w:lastRowFirstColumn="0" w:lastRowLastColumn="0"/>
              <w:rPr>
                <w:lang w:val="en-AU"/>
              </w:rPr>
            </w:pPr>
            <w:r w:rsidRPr="00DC7EE9">
              <w:rPr>
                <w:lang w:val="en-AU"/>
              </w:rPr>
              <w:t>Advanced File Support</w:t>
            </w:r>
          </w:p>
        </w:tc>
        <w:tc>
          <w:tcPr>
            <w:tcW w:w="1722" w:type="dxa"/>
          </w:tcPr>
          <w:p w14:paraId="1713B9C3" w14:textId="77777777" w:rsidR="0052169D" w:rsidRDefault="0052169D" w:rsidP="0052169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E1918">
              <w:rPr>
                <w:rFonts w:ascii="Arial" w:hAnsi="Arial" w:cs="Arial"/>
                <w:sz w:val="22"/>
                <w:szCs w:val="22"/>
              </w:rPr>
              <w:t>Importing photoshop brushes doesn't import dynamic brush qualities</w:t>
            </w:r>
          </w:p>
          <w:p w14:paraId="6ACA2103" w14:textId="77777777" w:rsidR="0052169D" w:rsidRDefault="0052169D" w:rsidP="0052169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6761729D" w14:textId="77777777" w:rsidR="0052169D" w:rsidRDefault="0052169D" w:rsidP="0052169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3E1918">
              <w:rPr>
                <w:rFonts w:ascii="Arial" w:hAnsi="Arial" w:cs="Arial"/>
                <w:sz w:val="22"/>
                <w:szCs w:val="22"/>
              </w:rPr>
              <w:t>No plugin support for Designer</w:t>
            </w:r>
          </w:p>
          <w:p w14:paraId="2076DB10" w14:textId="77777777" w:rsidR="0052169D" w:rsidRDefault="0052169D" w:rsidP="0052169D">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p w14:paraId="5F8D7964" w14:textId="0ABEA91E" w:rsidR="004F6FCB" w:rsidRDefault="0052169D" w:rsidP="0052169D">
            <w:pPr>
              <w:cnfStyle w:val="000000000000" w:firstRow="0" w:lastRow="0" w:firstColumn="0" w:lastColumn="0" w:oddVBand="0" w:evenVBand="0" w:oddHBand="0" w:evenHBand="0" w:firstRowFirstColumn="0" w:firstRowLastColumn="0" w:lastRowFirstColumn="0" w:lastRowLastColumn="0"/>
              <w:rPr>
                <w:lang w:val="en-AU"/>
              </w:rPr>
            </w:pPr>
            <w:r w:rsidRPr="003E1918">
              <w:rPr>
                <w:rFonts w:ascii="Arial" w:hAnsi="Arial" w:cs="Arial"/>
              </w:rPr>
              <w:t>Difficult to sync changes made to one document across a range of other documents</w:t>
            </w:r>
          </w:p>
        </w:tc>
      </w:tr>
      <w:tr w:rsidR="004F6FCB" w14:paraId="4E6F509C" w14:textId="77777777" w:rsidTr="00AD2462">
        <w:trPr>
          <w:trHeight w:val="534"/>
        </w:trPr>
        <w:tc>
          <w:tcPr>
            <w:cnfStyle w:val="001000000000" w:firstRow="0" w:lastRow="0" w:firstColumn="1" w:lastColumn="0" w:oddVBand="0" w:evenVBand="0" w:oddHBand="0" w:evenHBand="0" w:firstRowFirstColumn="0" w:firstRowLastColumn="0" w:lastRowFirstColumn="0" w:lastRowLastColumn="0"/>
            <w:tcW w:w="8610" w:type="dxa"/>
            <w:gridSpan w:val="5"/>
          </w:tcPr>
          <w:p w14:paraId="56993411" w14:textId="01D1DB2B" w:rsidR="004F6FCB" w:rsidRDefault="004F6FCB" w:rsidP="004F6FCB">
            <w:pPr>
              <w:rPr>
                <w:lang w:val="en-AU"/>
              </w:rPr>
            </w:pPr>
            <w:r>
              <w:rPr>
                <w:lang w:val="en-AU"/>
              </w:rPr>
              <w:t>Tool selected for the project:</w:t>
            </w:r>
            <w:r w:rsidR="009645FA">
              <w:rPr>
                <w:lang w:val="en-AU"/>
              </w:rPr>
              <w:t xml:space="preserve"> Photopea</w:t>
            </w:r>
          </w:p>
        </w:tc>
      </w:tr>
    </w:tbl>
    <w:p w14:paraId="1F7441BF" w14:textId="77777777" w:rsidR="004F6FCB" w:rsidRPr="0075509D" w:rsidRDefault="004F6FCB" w:rsidP="004F6FCB">
      <w:pPr>
        <w:ind w:left="360"/>
        <w:rPr>
          <w:lang w:val="en-AU"/>
        </w:rPr>
      </w:pPr>
    </w:p>
    <w:p w14:paraId="4A0B0464" w14:textId="77777777" w:rsidR="0075509D" w:rsidRPr="0075509D" w:rsidRDefault="0075509D" w:rsidP="0075509D">
      <w:pPr>
        <w:rPr>
          <w:lang w:val="en-AU"/>
        </w:rPr>
      </w:pPr>
      <w:r w:rsidRPr="0075509D">
        <w:rPr>
          <w:lang w:val="en-AU"/>
        </w:rPr>
        <w:t> </w:t>
      </w:r>
    </w:p>
    <w:p w14:paraId="23B45F86" w14:textId="77777777" w:rsidR="001638F6" w:rsidRPr="007021DE" w:rsidRDefault="001638F6" w:rsidP="007021DE"/>
    <w:sectPr w:rsidR="001638F6" w:rsidRPr="007021DE">
      <w:footerReference w:type="default" r:id="rId14"/>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E1B34" w14:textId="77777777" w:rsidR="00AC2165" w:rsidRDefault="00AC2165">
      <w:pPr>
        <w:spacing w:before="0" w:after="0" w:line="240" w:lineRule="auto"/>
      </w:pPr>
      <w:r>
        <w:separator/>
      </w:r>
    </w:p>
  </w:endnote>
  <w:endnote w:type="continuationSeparator" w:id="0">
    <w:p w14:paraId="2D1D50D8" w14:textId="77777777" w:rsidR="00AC2165" w:rsidRDefault="00AC216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092B" w14:textId="1D0F4908" w:rsidR="001638F6" w:rsidRDefault="00844483">
    <w:pPr>
      <w:pStyle w:val="Footer"/>
    </w:pPr>
    <w:r>
      <w:t xml:space="preserve">PAGE </w:t>
    </w:r>
    <w:r>
      <w:fldChar w:fldCharType="begin"/>
    </w:r>
    <w:r>
      <w:instrText xml:space="preserve"> PAGE  \* Arabic  \* MERGEFORMAT </w:instrText>
    </w:r>
    <w:r>
      <w:fldChar w:fldCharType="separate"/>
    </w:r>
    <w:r w:rsidR="00490D0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E3EAA" w14:textId="77777777" w:rsidR="00AC2165" w:rsidRDefault="00AC2165">
      <w:pPr>
        <w:spacing w:before="0" w:after="0" w:line="240" w:lineRule="auto"/>
      </w:pPr>
      <w:r>
        <w:separator/>
      </w:r>
    </w:p>
  </w:footnote>
  <w:footnote w:type="continuationSeparator" w:id="0">
    <w:p w14:paraId="5E13722B" w14:textId="77777777" w:rsidR="00AC2165" w:rsidRDefault="00AC216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6934130"/>
    <w:multiLevelType w:val="multilevel"/>
    <w:tmpl w:val="FDCE88AE"/>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86B63E8"/>
    <w:multiLevelType w:val="hybridMultilevel"/>
    <w:tmpl w:val="FC58702E"/>
    <w:lvl w:ilvl="0" w:tplc="D53877A8">
      <w:numFmt w:val="bullet"/>
      <w:lvlText w:val="-"/>
      <w:lvlJc w:val="left"/>
      <w:pPr>
        <w:ind w:left="810" w:hanging="360"/>
      </w:pPr>
      <w:rPr>
        <w:rFonts w:ascii="Arial" w:eastAsia="Times New Roman" w:hAnsi="Arial" w:cs="Aria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0FF04EC"/>
    <w:multiLevelType w:val="multilevel"/>
    <w:tmpl w:val="0EC27A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7897BFF"/>
    <w:multiLevelType w:val="multilevel"/>
    <w:tmpl w:val="771CE4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8BC5025"/>
    <w:multiLevelType w:val="multilevel"/>
    <w:tmpl w:val="C6286D4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5EED01E6"/>
    <w:multiLevelType w:val="multilevel"/>
    <w:tmpl w:val="FA8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183226"/>
    <w:multiLevelType w:val="hybridMultilevel"/>
    <w:tmpl w:val="1EE8F8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2"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8BF429A"/>
    <w:multiLevelType w:val="multilevel"/>
    <w:tmpl w:val="7E5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C751599"/>
    <w:multiLevelType w:val="multilevel"/>
    <w:tmpl w:val="39AABDA8"/>
    <w:lvl w:ilvl="0">
      <w:start w:val="2"/>
      <w:numFmt w:val="lowerLetter"/>
      <w:lvlText w:val="%1."/>
      <w:lvlJc w:val="left"/>
      <w:pPr>
        <w:tabs>
          <w:tab w:val="num" w:pos="720"/>
        </w:tabs>
        <w:ind w:left="720" w:hanging="360"/>
      </w:pPr>
    </w:lvl>
    <w:lvl w:ilvl="1">
      <w:start w:val="29"/>
      <w:numFmt w:val="bullet"/>
      <w:lvlText w:val="-"/>
      <w:lvlJc w:val="left"/>
      <w:pPr>
        <w:ind w:left="1440" w:hanging="360"/>
      </w:pPr>
      <w:rPr>
        <w:rFonts w:ascii="Constantia" w:eastAsiaTheme="minorEastAsia" w:hAnsi="Constantia" w:cstheme="minorBidi"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C8678F9"/>
    <w:multiLevelType w:val="multilevel"/>
    <w:tmpl w:val="745C79C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8"/>
  </w:num>
  <w:num w:numId="10">
    <w:abstractNumId w:val="15"/>
  </w:num>
  <w:num w:numId="11">
    <w:abstractNumId w:val="24"/>
  </w:num>
  <w:num w:numId="12">
    <w:abstractNumId w:val="22"/>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7"/>
  </w:num>
  <w:num w:numId="22">
    <w:abstractNumId w:val="25"/>
  </w:num>
  <w:num w:numId="23">
    <w:abstractNumId w:val="19"/>
  </w:num>
  <w:num w:numId="24">
    <w:abstractNumId w:val="16"/>
  </w:num>
  <w:num w:numId="25">
    <w:abstractNumId w:val="12"/>
  </w:num>
  <w:num w:numId="26">
    <w:abstractNumId w:val="20"/>
  </w:num>
  <w:num w:numId="27">
    <w:abstractNumId w:val="26"/>
  </w:num>
  <w:num w:numId="28">
    <w:abstractNumId w:val="13"/>
  </w:num>
  <w:num w:numId="29">
    <w:abstractNumId w:val="21"/>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09D"/>
    <w:rsid w:val="0006698E"/>
    <w:rsid w:val="000748AA"/>
    <w:rsid w:val="0008022D"/>
    <w:rsid w:val="00085069"/>
    <w:rsid w:val="000D0BE7"/>
    <w:rsid w:val="0012292E"/>
    <w:rsid w:val="001321CB"/>
    <w:rsid w:val="0013770A"/>
    <w:rsid w:val="001402FE"/>
    <w:rsid w:val="00147961"/>
    <w:rsid w:val="00151827"/>
    <w:rsid w:val="00152BEF"/>
    <w:rsid w:val="001638F6"/>
    <w:rsid w:val="00176530"/>
    <w:rsid w:val="00194C36"/>
    <w:rsid w:val="001A2000"/>
    <w:rsid w:val="001D693D"/>
    <w:rsid w:val="001E09B7"/>
    <w:rsid w:val="001E21E9"/>
    <w:rsid w:val="001F73D7"/>
    <w:rsid w:val="002046ED"/>
    <w:rsid w:val="00251393"/>
    <w:rsid w:val="00290E45"/>
    <w:rsid w:val="002E5928"/>
    <w:rsid w:val="002F1FF0"/>
    <w:rsid w:val="003209D6"/>
    <w:rsid w:val="00331548"/>
    <w:rsid w:val="00334A73"/>
    <w:rsid w:val="003422FF"/>
    <w:rsid w:val="003B284C"/>
    <w:rsid w:val="003E5893"/>
    <w:rsid w:val="00402EC8"/>
    <w:rsid w:val="00431AF3"/>
    <w:rsid w:val="00457C53"/>
    <w:rsid w:val="004649B9"/>
    <w:rsid w:val="0048295C"/>
    <w:rsid w:val="00490D08"/>
    <w:rsid w:val="004952C4"/>
    <w:rsid w:val="004B58AD"/>
    <w:rsid w:val="004F6FCB"/>
    <w:rsid w:val="005102F0"/>
    <w:rsid w:val="0052169D"/>
    <w:rsid w:val="005319EC"/>
    <w:rsid w:val="00536A5F"/>
    <w:rsid w:val="00556773"/>
    <w:rsid w:val="00573643"/>
    <w:rsid w:val="005A1C5A"/>
    <w:rsid w:val="005F3765"/>
    <w:rsid w:val="00690EFD"/>
    <w:rsid w:val="006C13B9"/>
    <w:rsid w:val="006C33D1"/>
    <w:rsid w:val="007021DE"/>
    <w:rsid w:val="007153B2"/>
    <w:rsid w:val="00723375"/>
    <w:rsid w:val="00732607"/>
    <w:rsid w:val="007532D8"/>
    <w:rsid w:val="0075509D"/>
    <w:rsid w:val="00760802"/>
    <w:rsid w:val="00775EAA"/>
    <w:rsid w:val="0079631F"/>
    <w:rsid w:val="007C1CD3"/>
    <w:rsid w:val="00817C3F"/>
    <w:rsid w:val="008268CD"/>
    <w:rsid w:val="008309A3"/>
    <w:rsid w:val="00844483"/>
    <w:rsid w:val="00854076"/>
    <w:rsid w:val="008662AB"/>
    <w:rsid w:val="008A1DB8"/>
    <w:rsid w:val="008B4A6A"/>
    <w:rsid w:val="008C6842"/>
    <w:rsid w:val="008F26FE"/>
    <w:rsid w:val="00934F1C"/>
    <w:rsid w:val="009645FA"/>
    <w:rsid w:val="00977941"/>
    <w:rsid w:val="00977C97"/>
    <w:rsid w:val="009A75D1"/>
    <w:rsid w:val="009B5B76"/>
    <w:rsid w:val="009D2231"/>
    <w:rsid w:val="00A122DB"/>
    <w:rsid w:val="00A15014"/>
    <w:rsid w:val="00A60732"/>
    <w:rsid w:val="00AC2165"/>
    <w:rsid w:val="00AD165F"/>
    <w:rsid w:val="00AF5171"/>
    <w:rsid w:val="00B06E46"/>
    <w:rsid w:val="00B102BD"/>
    <w:rsid w:val="00B47B7A"/>
    <w:rsid w:val="00B646B8"/>
    <w:rsid w:val="00B76988"/>
    <w:rsid w:val="00B94B78"/>
    <w:rsid w:val="00BA68D7"/>
    <w:rsid w:val="00BB611D"/>
    <w:rsid w:val="00C2155F"/>
    <w:rsid w:val="00C74C4D"/>
    <w:rsid w:val="00C80BD4"/>
    <w:rsid w:val="00CF3A42"/>
    <w:rsid w:val="00D0576C"/>
    <w:rsid w:val="00D12A69"/>
    <w:rsid w:val="00D5413C"/>
    <w:rsid w:val="00DC07A3"/>
    <w:rsid w:val="00DC7EE9"/>
    <w:rsid w:val="00E10AB1"/>
    <w:rsid w:val="00E11B8A"/>
    <w:rsid w:val="00E316AA"/>
    <w:rsid w:val="00E3345C"/>
    <w:rsid w:val="00E973B2"/>
    <w:rsid w:val="00EB5F03"/>
    <w:rsid w:val="00EC7BCF"/>
    <w:rsid w:val="00F677F9"/>
    <w:rsid w:val="00FB3AAD"/>
    <w:rsid w:val="00FD1504"/>
    <w:rsid w:val="00FE1D98"/>
    <w:rsid w:val="00FE2447"/>
    <w:rsid w:val="00FE398D"/>
    <w:rsid w:val="00FF0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E74404"/>
  <w15:chartTrackingRefBased/>
  <w15:docId w15:val="{183BFD92-D3D4-4B78-9D95-191B55388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4">
    <w:name w:val="heading 4"/>
    <w:basedOn w:val="Normal"/>
    <w:next w:val="Normal"/>
    <w:link w:val="Heading4Char"/>
    <w:uiPriority w:val="4"/>
    <w:semiHidden/>
    <w:unhideWhenUsed/>
    <w:qFormat/>
    <w:rsid w:val="004B58AD"/>
    <w:pPr>
      <w:keepNext/>
      <w:keepLines/>
      <w:spacing w:before="40" w:after="0"/>
      <w:outlineLvl w:val="3"/>
    </w:pPr>
    <w:rPr>
      <w:rFonts w:asciiTheme="majorHAnsi" w:eastAsiaTheme="majorEastAsia" w:hAnsiTheme="majorHAnsi" w:cstheme="majorBidi"/>
      <w:i/>
      <w:iCs/>
      <w:color w:val="2F1B15" w:themeColor="accent1" w:themeShade="BF"/>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table" w:styleId="GridTable1Light-Accent3">
    <w:name w:val="Grid Table 1 Light Accent 3"/>
    <w:basedOn w:val="TableNormal"/>
    <w:uiPriority w:val="46"/>
    <w:rsid w:val="004F6FCB"/>
    <w:pPr>
      <w:spacing w:after="0" w:line="240" w:lineRule="auto"/>
    </w:pPr>
    <w:tblPr>
      <w:tblStyleRowBandSize w:val="1"/>
      <w:tblStyleColBandSize w:val="1"/>
      <w:tblBorders>
        <w:top w:val="single" w:sz="4" w:space="0" w:color="ECB9A9" w:themeColor="accent3" w:themeTint="66"/>
        <w:left w:val="single" w:sz="4" w:space="0" w:color="ECB9A9" w:themeColor="accent3" w:themeTint="66"/>
        <w:bottom w:val="single" w:sz="4" w:space="0" w:color="ECB9A9" w:themeColor="accent3" w:themeTint="66"/>
        <w:right w:val="single" w:sz="4" w:space="0" w:color="ECB9A9" w:themeColor="accent3" w:themeTint="66"/>
        <w:insideH w:val="single" w:sz="4" w:space="0" w:color="ECB9A9" w:themeColor="accent3" w:themeTint="66"/>
        <w:insideV w:val="single" w:sz="4" w:space="0" w:color="ECB9A9" w:themeColor="accent3" w:themeTint="66"/>
      </w:tblBorders>
    </w:tblPr>
    <w:tblStylePr w:type="firstRow">
      <w:rPr>
        <w:b/>
        <w:bCs/>
      </w:rPr>
      <w:tblPr/>
      <w:tcPr>
        <w:tcBorders>
          <w:bottom w:val="single" w:sz="12" w:space="0" w:color="E3967F" w:themeColor="accent3" w:themeTint="99"/>
        </w:tcBorders>
      </w:tcPr>
    </w:tblStylePr>
    <w:tblStylePr w:type="lastRow">
      <w:rPr>
        <w:b/>
        <w:bCs/>
      </w:rPr>
      <w:tblPr/>
      <w:tcPr>
        <w:tcBorders>
          <w:top w:val="double" w:sz="2" w:space="0" w:color="E3967F"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F6FCB"/>
    <w:pPr>
      <w:spacing w:after="0" w:line="240" w:lineRule="auto"/>
    </w:pPr>
    <w:tblPr>
      <w:tblStyleRowBandSize w:val="1"/>
      <w:tblStyleColBandSize w:val="1"/>
      <w:tblBorders>
        <w:top w:val="single" w:sz="4" w:space="0" w:color="CA9A8C" w:themeColor="accent1" w:themeTint="66"/>
        <w:left w:val="single" w:sz="4" w:space="0" w:color="CA9A8C" w:themeColor="accent1" w:themeTint="66"/>
        <w:bottom w:val="single" w:sz="4" w:space="0" w:color="CA9A8C" w:themeColor="accent1" w:themeTint="66"/>
        <w:right w:val="single" w:sz="4" w:space="0" w:color="CA9A8C" w:themeColor="accent1" w:themeTint="66"/>
        <w:insideH w:val="single" w:sz="4" w:space="0" w:color="CA9A8C" w:themeColor="accent1" w:themeTint="66"/>
        <w:insideV w:val="single" w:sz="4" w:space="0" w:color="CA9A8C" w:themeColor="accent1" w:themeTint="66"/>
      </w:tblBorders>
    </w:tblPr>
    <w:tblStylePr w:type="firstRow">
      <w:rPr>
        <w:b/>
        <w:bCs/>
      </w:rPr>
      <w:tblPr/>
      <w:tcPr>
        <w:tcBorders>
          <w:bottom w:val="single" w:sz="12" w:space="0" w:color="B06853" w:themeColor="accent1" w:themeTint="99"/>
        </w:tcBorders>
      </w:tcPr>
    </w:tblStylePr>
    <w:tblStylePr w:type="lastRow">
      <w:rPr>
        <w:b/>
        <w:bCs/>
      </w:rPr>
      <w:tblPr/>
      <w:tcPr>
        <w:tcBorders>
          <w:top w:val="double" w:sz="2" w:space="0" w:color="B06853"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4"/>
    <w:semiHidden/>
    <w:rsid w:val="004B58AD"/>
    <w:rPr>
      <w:rFonts w:asciiTheme="majorHAnsi" w:eastAsiaTheme="majorEastAsia" w:hAnsiTheme="majorHAnsi" w:cstheme="majorBidi"/>
      <w:i/>
      <w:iCs/>
      <w:color w:val="2F1B15" w:themeColor="accent1" w:themeShade="BF"/>
    </w:rPr>
  </w:style>
  <w:style w:type="paragraph" w:customStyle="1" w:styleId="paragraph">
    <w:name w:val="paragraph"/>
    <w:basedOn w:val="Normal"/>
    <w:rsid w:val="004B58AD"/>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customStyle="1" w:styleId="eop">
    <w:name w:val="eop"/>
    <w:basedOn w:val="DefaultParagraphFont"/>
    <w:rsid w:val="004B58AD"/>
  </w:style>
  <w:style w:type="character" w:customStyle="1" w:styleId="mw-headline">
    <w:name w:val="mw-headline"/>
    <w:basedOn w:val="DefaultParagraphFont"/>
    <w:rsid w:val="004B58AD"/>
  </w:style>
  <w:style w:type="paragraph" w:styleId="ListParagraph">
    <w:name w:val="List Paragraph"/>
    <w:basedOn w:val="Normal"/>
    <w:uiPriority w:val="34"/>
    <w:semiHidden/>
    <w:qFormat/>
    <w:rsid w:val="004B58AD"/>
    <w:pPr>
      <w:ind w:left="720"/>
      <w:contextualSpacing/>
    </w:pPr>
  </w:style>
  <w:style w:type="table" w:styleId="GridTable1Light">
    <w:name w:val="Grid Table 1 Light"/>
    <w:basedOn w:val="TableNormal"/>
    <w:uiPriority w:val="46"/>
    <w:rsid w:val="0052169D"/>
    <w:pPr>
      <w:spacing w:before="0" w:after="0" w:line="240" w:lineRule="auto"/>
    </w:pPr>
    <w:rPr>
      <w:rFonts w:ascii="Times New Roman" w:eastAsiaTheme="minorHAnsi" w:hAnsi="Times New Roman" w:cs="Times New Roman"/>
      <w:color w:val="auto"/>
      <w:sz w:val="20"/>
      <w:szCs w:val="20"/>
      <w:lang w:val="en-AU"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ullet-sub2">
    <w:name w:val="Bullet - sub2"/>
    <w:basedOn w:val="Normal"/>
    <w:uiPriority w:val="4"/>
    <w:qFormat/>
    <w:rsid w:val="00FE2447"/>
    <w:pPr>
      <w:numPr>
        <w:numId w:val="30"/>
      </w:numPr>
      <w:tabs>
        <w:tab w:val="left" w:pos="1134"/>
      </w:tabs>
      <w:spacing w:after="120" w:line="300" w:lineRule="auto"/>
      <w:ind w:left="1134" w:hanging="567"/>
    </w:pPr>
    <w:rPr>
      <w:rFonts w:ascii="Arial" w:eastAsia="Calibri" w:hAnsi="Arial" w:cs="Times New Roman"/>
      <w:color w:val="auto"/>
      <w:lang w:val="en-AU" w:eastAsia="en-US"/>
    </w:rPr>
  </w:style>
  <w:style w:type="paragraph" w:customStyle="1" w:styleId="Tablebullet-sub2">
    <w:name w:val="Table bullet - sub2"/>
    <w:basedOn w:val="Bullet-sub2"/>
    <w:uiPriority w:val="4"/>
    <w:qFormat/>
    <w:rsid w:val="00FE2447"/>
    <w:pPr>
      <w:spacing w:before="80" w:after="80"/>
    </w:pPr>
  </w:style>
  <w:style w:type="paragraph" w:customStyle="1" w:styleId="Checkbox-main">
    <w:name w:val="Checkbox - main"/>
    <w:basedOn w:val="Normal"/>
    <w:uiPriority w:val="4"/>
    <w:qFormat/>
    <w:rsid w:val="00FE2447"/>
    <w:pPr>
      <w:tabs>
        <w:tab w:val="left" w:pos="567"/>
      </w:tabs>
      <w:spacing w:after="120" w:line="300" w:lineRule="auto"/>
      <w:ind w:left="567" w:hanging="567"/>
    </w:pPr>
    <w:rPr>
      <w:rFonts w:ascii="Arial" w:eastAsia="Calibri" w:hAnsi="Arial" w:cs="Times New Roman"/>
      <w:color w:val="auto"/>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897">
      <w:bodyDiv w:val="1"/>
      <w:marLeft w:val="0"/>
      <w:marRight w:val="0"/>
      <w:marTop w:val="0"/>
      <w:marBottom w:val="0"/>
      <w:divBdr>
        <w:top w:val="none" w:sz="0" w:space="0" w:color="auto"/>
        <w:left w:val="none" w:sz="0" w:space="0" w:color="auto"/>
        <w:bottom w:val="none" w:sz="0" w:space="0" w:color="auto"/>
        <w:right w:val="none" w:sz="0" w:space="0" w:color="auto"/>
      </w:divBdr>
    </w:div>
    <w:div w:id="35937154">
      <w:bodyDiv w:val="1"/>
      <w:marLeft w:val="0"/>
      <w:marRight w:val="0"/>
      <w:marTop w:val="0"/>
      <w:marBottom w:val="0"/>
      <w:divBdr>
        <w:top w:val="none" w:sz="0" w:space="0" w:color="auto"/>
        <w:left w:val="none" w:sz="0" w:space="0" w:color="auto"/>
        <w:bottom w:val="none" w:sz="0" w:space="0" w:color="auto"/>
        <w:right w:val="none" w:sz="0" w:space="0" w:color="auto"/>
      </w:divBdr>
    </w:div>
    <w:div w:id="122311303">
      <w:bodyDiv w:val="1"/>
      <w:marLeft w:val="0"/>
      <w:marRight w:val="0"/>
      <w:marTop w:val="0"/>
      <w:marBottom w:val="0"/>
      <w:divBdr>
        <w:top w:val="none" w:sz="0" w:space="0" w:color="auto"/>
        <w:left w:val="none" w:sz="0" w:space="0" w:color="auto"/>
        <w:bottom w:val="none" w:sz="0" w:space="0" w:color="auto"/>
        <w:right w:val="none" w:sz="0" w:space="0" w:color="auto"/>
      </w:divBdr>
    </w:div>
    <w:div w:id="292949606">
      <w:bodyDiv w:val="1"/>
      <w:marLeft w:val="0"/>
      <w:marRight w:val="0"/>
      <w:marTop w:val="0"/>
      <w:marBottom w:val="0"/>
      <w:divBdr>
        <w:top w:val="none" w:sz="0" w:space="0" w:color="auto"/>
        <w:left w:val="none" w:sz="0" w:space="0" w:color="auto"/>
        <w:bottom w:val="none" w:sz="0" w:space="0" w:color="auto"/>
        <w:right w:val="none" w:sz="0" w:space="0" w:color="auto"/>
      </w:divBdr>
    </w:div>
    <w:div w:id="377047501">
      <w:bodyDiv w:val="1"/>
      <w:marLeft w:val="0"/>
      <w:marRight w:val="0"/>
      <w:marTop w:val="0"/>
      <w:marBottom w:val="0"/>
      <w:divBdr>
        <w:top w:val="none" w:sz="0" w:space="0" w:color="auto"/>
        <w:left w:val="none" w:sz="0" w:space="0" w:color="auto"/>
        <w:bottom w:val="none" w:sz="0" w:space="0" w:color="auto"/>
        <w:right w:val="none" w:sz="0" w:space="0" w:color="auto"/>
      </w:divBdr>
    </w:div>
    <w:div w:id="456606129">
      <w:bodyDiv w:val="1"/>
      <w:marLeft w:val="0"/>
      <w:marRight w:val="0"/>
      <w:marTop w:val="0"/>
      <w:marBottom w:val="0"/>
      <w:divBdr>
        <w:top w:val="none" w:sz="0" w:space="0" w:color="auto"/>
        <w:left w:val="none" w:sz="0" w:space="0" w:color="auto"/>
        <w:bottom w:val="none" w:sz="0" w:space="0" w:color="auto"/>
        <w:right w:val="none" w:sz="0" w:space="0" w:color="auto"/>
      </w:divBdr>
    </w:div>
    <w:div w:id="492450300">
      <w:bodyDiv w:val="1"/>
      <w:marLeft w:val="0"/>
      <w:marRight w:val="0"/>
      <w:marTop w:val="0"/>
      <w:marBottom w:val="0"/>
      <w:divBdr>
        <w:top w:val="none" w:sz="0" w:space="0" w:color="auto"/>
        <w:left w:val="none" w:sz="0" w:space="0" w:color="auto"/>
        <w:bottom w:val="none" w:sz="0" w:space="0" w:color="auto"/>
        <w:right w:val="none" w:sz="0" w:space="0" w:color="auto"/>
      </w:divBdr>
    </w:div>
    <w:div w:id="674501057">
      <w:bodyDiv w:val="1"/>
      <w:marLeft w:val="0"/>
      <w:marRight w:val="0"/>
      <w:marTop w:val="0"/>
      <w:marBottom w:val="0"/>
      <w:divBdr>
        <w:top w:val="none" w:sz="0" w:space="0" w:color="auto"/>
        <w:left w:val="none" w:sz="0" w:space="0" w:color="auto"/>
        <w:bottom w:val="none" w:sz="0" w:space="0" w:color="auto"/>
        <w:right w:val="none" w:sz="0" w:space="0" w:color="auto"/>
      </w:divBdr>
    </w:div>
    <w:div w:id="752704569">
      <w:bodyDiv w:val="1"/>
      <w:marLeft w:val="0"/>
      <w:marRight w:val="0"/>
      <w:marTop w:val="0"/>
      <w:marBottom w:val="0"/>
      <w:divBdr>
        <w:top w:val="none" w:sz="0" w:space="0" w:color="auto"/>
        <w:left w:val="none" w:sz="0" w:space="0" w:color="auto"/>
        <w:bottom w:val="none" w:sz="0" w:space="0" w:color="auto"/>
        <w:right w:val="none" w:sz="0" w:space="0" w:color="auto"/>
      </w:divBdr>
    </w:div>
    <w:div w:id="1014066375">
      <w:bodyDiv w:val="1"/>
      <w:marLeft w:val="0"/>
      <w:marRight w:val="0"/>
      <w:marTop w:val="0"/>
      <w:marBottom w:val="0"/>
      <w:divBdr>
        <w:top w:val="none" w:sz="0" w:space="0" w:color="auto"/>
        <w:left w:val="none" w:sz="0" w:space="0" w:color="auto"/>
        <w:bottom w:val="none" w:sz="0" w:space="0" w:color="auto"/>
        <w:right w:val="none" w:sz="0" w:space="0" w:color="auto"/>
      </w:divBdr>
    </w:div>
    <w:div w:id="1166482083">
      <w:bodyDiv w:val="1"/>
      <w:marLeft w:val="0"/>
      <w:marRight w:val="0"/>
      <w:marTop w:val="0"/>
      <w:marBottom w:val="0"/>
      <w:divBdr>
        <w:top w:val="none" w:sz="0" w:space="0" w:color="auto"/>
        <w:left w:val="none" w:sz="0" w:space="0" w:color="auto"/>
        <w:bottom w:val="none" w:sz="0" w:space="0" w:color="auto"/>
        <w:right w:val="none" w:sz="0" w:space="0" w:color="auto"/>
      </w:divBdr>
    </w:div>
    <w:div w:id="1309868731">
      <w:bodyDiv w:val="1"/>
      <w:marLeft w:val="0"/>
      <w:marRight w:val="0"/>
      <w:marTop w:val="0"/>
      <w:marBottom w:val="0"/>
      <w:divBdr>
        <w:top w:val="none" w:sz="0" w:space="0" w:color="auto"/>
        <w:left w:val="none" w:sz="0" w:space="0" w:color="auto"/>
        <w:bottom w:val="none" w:sz="0" w:space="0" w:color="auto"/>
        <w:right w:val="none" w:sz="0" w:space="0" w:color="auto"/>
      </w:divBdr>
    </w:div>
    <w:div w:id="132246675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38925684">
      <w:bodyDiv w:val="1"/>
      <w:marLeft w:val="0"/>
      <w:marRight w:val="0"/>
      <w:marTop w:val="0"/>
      <w:marBottom w:val="0"/>
      <w:divBdr>
        <w:top w:val="none" w:sz="0" w:space="0" w:color="auto"/>
        <w:left w:val="none" w:sz="0" w:space="0" w:color="auto"/>
        <w:bottom w:val="none" w:sz="0" w:space="0" w:color="auto"/>
        <w:right w:val="none" w:sz="0" w:space="0" w:color="auto"/>
      </w:divBdr>
    </w:div>
    <w:div w:id="1405833697">
      <w:bodyDiv w:val="1"/>
      <w:marLeft w:val="0"/>
      <w:marRight w:val="0"/>
      <w:marTop w:val="0"/>
      <w:marBottom w:val="0"/>
      <w:divBdr>
        <w:top w:val="none" w:sz="0" w:space="0" w:color="auto"/>
        <w:left w:val="none" w:sz="0" w:space="0" w:color="auto"/>
        <w:bottom w:val="none" w:sz="0" w:space="0" w:color="auto"/>
        <w:right w:val="none" w:sz="0" w:space="0" w:color="auto"/>
      </w:divBdr>
      <w:divsChild>
        <w:div w:id="563443977">
          <w:marLeft w:val="0"/>
          <w:marRight w:val="0"/>
          <w:marTop w:val="0"/>
          <w:marBottom w:val="0"/>
          <w:divBdr>
            <w:top w:val="none" w:sz="0" w:space="0" w:color="auto"/>
            <w:left w:val="none" w:sz="0" w:space="0" w:color="auto"/>
            <w:bottom w:val="none" w:sz="0" w:space="0" w:color="auto"/>
            <w:right w:val="none" w:sz="0" w:space="0" w:color="auto"/>
          </w:divBdr>
        </w:div>
        <w:div w:id="106047546">
          <w:marLeft w:val="0"/>
          <w:marRight w:val="0"/>
          <w:marTop w:val="0"/>
          <w:marBottom w:val="0"/>
          <w:divBdr>
            <w:top w:val="none" w:sz="0" w:space="0" w:color="auto"/>
            <w:left w:val="none" w:sz="0" w:space="0" w:color="auto"/>
            <w:bottom w:val="none" w:sz="0" w:space="0" w:color="auto"/>
            <w:right w:val="none" w:sz="0" w:space="0" w:color="auto"/>
          </w:divBdr>
        </w:div>
        <w:div w:id="1402942700">
          <w:marLeft w:val="0"/>
          <w:marRight w:val="0"/>
          <w:marTop w:val="0"/>
          <w:marBottom w:val="0"/>
          <w:divBdr>
            <w:top w:val="none" w:sz="0" w:space="0" w:color="auto"/>
            <w:left w:val="none" w:sz="0" w:space="0" w:color="auto"/>
            <w:bottom w:val="none" w:sz="0" w:space="0" w:color="auto"/>
            <w:right w:val="none" w:sz="0" w:space="0" w:color="auto"/>
          </w:divBdr>
        </w:div>
      </w:divsChild>
    </w:div>
    <w:div w:id="1561399845">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5199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1545189\AppData\Roaming\Microsoft\Templates\Student%20report%20with%20cover.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D11DDD-BE60-4B7A-8D3A-8266D2D97C8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193B066-CE26-4780-8D2F-8C6E8B46E44C}">
      <dgm:prSet phldrT="[Text]"/>
      <dgm:spPr/>
      <dgm:t>
        <a:bodyPr/>
        <a:lstStyle/>
        <a:p>
          <a:r>
            <a:rPr lang="en-US"/>
            <a:t>HOME</a:t>
          </a:r>
        </a:p>
      </dgm:t>
    </dgm:pt>
    <dgm:pt modelId="{9F49ACB4-7323-4059-86F7-AC7144FDD169}" type="parTrans" cxnId="{0337D7D7-BE00-4BDD-B325-FDA6C818332C}">
      <dgm:prSet/>
      <dgm:spPr/>
      <dgm:t>
        <a:bodyPr/>
        <a:lstStyle/>
        <a:p>
          <a:endParaRPr lang="en-US"/>
        </a:p>
      </dgm:t>
    </dgm:pt>
    <dgm:pt modelId="{0F718A89-7BB1-4C5A-BBBF-D5F9A7DBC343}" type="sibTrans" cxnId="{0337D7D7-BE00-4BDD-B325-FDA6C818332C}">
      <dgm:prSet/>
      <dgm:spPr/>
      <dgm:t>
        <a:bodyPr/>
        <a:lstStyle/>
        <a:p>
          <a:endParaRPr lang="en-US"/>
        </a:p>
      </dgm:t>
    </dgm:pt>
    <dgm:pt modelId="{FF2039C9-7FC0-4077-BB36-368BEDAC6B36}">
      <dgm:prSet phldrT="[Text]"/>
      <dgm:spPr/>
      <dgm:t>
        <a:bodyPr/>
        <a:lstStyle/>
        <a:p>
          <a:r>
            <a:rPr lang="en-US"/>
            <a:t>CURRENT EXHIBITION</a:t>
          </a:r>
        </a:p>
      </dgm:t>
    </dgm:pt>
    <dgm:pt modelId="{D6E6D3D8-AE04-4E56-A5F3-D777E07CCC52}" type="parTrans" cxnId="{1D17BD50-FBA4-4AC8-8ECA-CE52F244BA19}">
      <dgm:prSet/>
      <dgm:spPr/>
      <dgm:t>
        <a:bodyPr/>
        <a:lstStyle/>
        <a:p>
          <a:endParaRPr lang="en-US"/>
        </a:p>
      </dgm:t>
    </dgm:pt>
    <dgm:pt modelId="{E661C359-F8A3-47C8-B663-5FA325ED5AC6}" type="sibTrans" cxnId="{1D17BD50-FBA4-4AC8-8ECA-CE52F244BA19}">
      <dgm:prSet/>
      <dgm:spPr/>
      <dgm:t>
        <a:bodyPr/>
        <a:lstStyle/>
        <a:p>
          <a:endParaRPr lang="en-US"/>
        </a:p>
      </dgm:t>
    </dgm:pt>
    <dgm:pt modelId="{7DA58C58-357D-42A9-834C-5F3398481ECE}">
      <dgm:prSet phldrT="[Text]"/>
      <dgm:spPr/>
      <dgm:t>
        <a:bodyPr/>
        <a:lstStyle/>
        <a:p>
          <a:r>
            <a:rPr lang="en-US"/>
            <a:t>FUTURE EXHIBITION</a:t>
          </a:r>
        </a:p>
      </dgm:t>
    </dgm:pt>
    <dgm:pt modelId="{0736964F-3F09-4AB0-9BA7-B0B50C292E66}" type="parTrans" cxnId="{3DEC2E09-66E7-4005-AC63-70999069D4B5}">
      <dgm:prSet/>
      <dgm:spPr/>
      <dgm:t>
        <a:bodyPr/>
        <a:lstStyle/>
        <a:p>
          <a:endParaRPr lang="en-US"/>
        </a:p>
      </dgm:t>
    </dgm:pt>
    <dgm:pt modelId="{70183808-6ADC-48A8-A334-DFB245866E15}" type="sibTrans" cxnId="{3DEC2E09-66E7-4005-AC63-70999069D4B5}">
      <dgm:prSet/>
      <dgm:spPr/>
      <dgm:t>
        <a:bodyPr/>
        <a:lstStyle/>
        <a:p>
          <a:endParaRPr lang="en-US"/>
        </a:p>
      </dgm:t>
    </dgm:pt>
    <dgm:pt modelId="{6AFE9AE5-9772-4C2E-836C-D43ED275D0F2}">
      <dgm:prSet phldrT="[Text]"/>
      <dgm:spPr/>
      <dgm:t>
        <a:bodyPr/>
        <a:lstStyle/>
        <a:p>
          <a:r>
            <a:rPr lang="en-US"/>
            <a:t>CONTACT US</a:t>
          </a:r>
        </a:p>
      </dgm:t>
    </dgm:pt>
    <dgm:pt modelId="{B6434762-557E-44F0-B050-7ACFA4B5EB61}" type="parTrans" cxnId="{C6521215-200A-4E86-9BFA-C0A40A798A7B}">
      <dgm:prSet/>
      <dgm:spPr/>
      <dgm:t>
        <a:bodyPr/>
        <a:lstStyle/>
        <a:p>
          <a:endParaRPr lang="en-US"/>
        </a:p>
      </dgm:t>
    </dgm:pt>
    <dgm:pt modelId="{227617CE-0206-4CC1-B441-A183F990F00C}" type="sibTrans" cxnId="{C6521215-200A-4E86-9BFA-C0A40A798A7B}">
      <dgm:prSet/>
      <dgm:spPr/>
      <dgm:t>
        <a:bodyPr/>
        <a:lstStyle/>
        <a:p>
          <a:endParaRPr lang="en-US"/>
        </a:p>
      </dgm:t>
    </dgm:pt>
    <dgm:pt modelId="{0A05484C-1256-4646-97D1-ABF4F115103A}">
      <dgm:prSet phldrT="[Text]"/>
      <dgm:spPr/>
      <dgm:t>
        <a:bodyPr/>
        <a:lstStyle/>
        <a:p>
          <a:r>
            <a:rPr lang="en-US"/>
            <a:t>ABOUT US</a:t>
          </a:r>
        </a:p>
      </dgm:t>
    </dgm:pt>
    <dgm:pt modelId="{846C1FAD-14DB-4B5A-B5D7-9E64BE88D84C}" type="parTrans" cxnId="{8BEAE0EC-B6D4-40EF-BECF-6B8816C52E5C}">
      <dgm:prSet/>
      <dgm:spPr/>
      <dgm:t>
        <a:bodyPr/>
        <a:lstStyle/>
        <a:p>
          <a:endParaRPr lang="en-US"/>
        </a:p>
      </dgm:t>
    </dgm:pt>
    <dgm:pt modelId="{35F3B33C-28B5-48E3-85EE-94471FB686CB}" type="sibTrans" cxnId="{8BEAE0EC-B6D4-40EF-BECF-6B8816C52E5C}">
      <dgm:prSet/>
      <dgm:spPr/>
      <dgm:t>
        <a:bodyPr/>
        <a:lstStyle/>
        <a:p>
          <a:endParaRPr lang="en-US"/>
        </a:p>
      </dgm:t>
    </dgm:pt>
    <dgm:pt modelId="{B8F26985-51D5-41E3-80B2-E6CBE8ABFBCE}">
      <dgm:prSet phldrT="[Text]"/>
      <dgm:spPr/>
      <dgm:t>
        <a:bodyPr/>
        <a:lstStyle/>
        <a:p>
          <a:r>
            <a:rPr lang="en-US"/>
            <a:t>COPYRIGHT</a:t>
          </a:r>
        </a:p>
      </dgm:t>
    </dgm:pt>
    <dgm:pt modelId="{0334C432-E5C4-42F0-988B-22C06E36EBEB}" type="parTrans" cxnId="{18B55780-21C6-4326-A7F5-0EAE303E93BC}">
      <dgm:prSet/>
      <dgm:spPr/>
      <dgm:t>
        <a:bodyPr/>
        <a:lstStyle/>
        <a:p>
          <a:endParaRPr lang="en-US"/>
        </a:p>
      </dgm:t>
    </dgm:pt>
    <dgm:pt modelId="{6DC30F10-4221-4FA6-AED0-7B404B8B7803}" type="sibTrans" cxnId="{18B55780-21C6-4326-A7F5-0EAE303E93BC}">
      <dgm:prSet/>
      <dgm:spPr/>
      <dgm:t>
        <a:bodyPr/>
        <a:lstStyle/>
        <a:p>
          <a:endParaRPr lang="en-US"/>
        </a:p>
      </dgm:t>
    </dgm:pt>
    <dgm:pt modelId="{BAE19179-DC96-4266-A704-7AE620A344D5}" type="pres">
      <dgm:prSet presAssocID="{ADD11DDD-BE60-4B7A-8D3A-8266D2D97C8D}" presName="hierChild1" presStyleCnt="0">
        <dgm:presLayoutVars>
          <dgm:orgChart val="1"/>
          <dgm:chPref val="1"/>
          <dgm:dir/>
          <dgm:animOne val="branch"/>
          <dgm:animLvl val="lvl"/>
          <dgm:resizeHandles/>
        </dgm:presLayoutVars>
      </dgm:prSet>
      <dgm:spPr/>
    </dgm:pt>
    <dgm:pt modelId="{48FB25D6-934B-4676-8081-02DE47635EA6}" type="pres">
      <dgm:prSet presAssocID="{5193B066-CE26-4780-8D2F-8C6E8B46E44C}" presName="hierRoot1" presStyleCnt="0">
        <dgm:presLayoutVars>
          <dgm:hierBranch val="init"/>
        </dgm:presLayoutVars>
      </dgm:prSet>
      <dgm:spPr/>
    </dgm:pt>
    <dgm:pt modelId="{D4B5BE99-C315-4007-9FE0-3367AD5F4EFF}" type="pres">
      <dgm:prSet presAssocID="{5193B066-CE26-4780-8D2F-8C6E8B46E44C}" presName="rootComposite1" presStyleCnt="0"/>
      <dgm:spPr/>
    </dgm:pt>
    <dgm:pt modelId="{AD880CCD-8332-4FE1-8AC0-54479278F0D7}" type="pres">
      <dgm:prSet presAssocID="{5193B066-CE26-4780-8D2F-8C6E8B46E44C}" presName="rootText1" presStyleLbl="node0" presStyleIdx="0" presStyleCnt="1">
        <dgm:presLayoutVars>
          <dgm:chPref val="3"/>
        </dgm:presLayoutVars>
      </dgm:prSet>
      <dgm:spPr/>
    </dgm:pt>
    <dgm:pt modelId="{47040D7D-91B6-4AA2-94D8-1D2C573F70BF}" type="pres">
      <dgm:prSet presAssocID="{5193B066-CE26-4780-8D2F-8C6E8B46E44C}" presName="rootConnector1" presStyleLbl="node1" presStyleIdx="0" presStyleCnt="0"/>
      <dgm:spPr/>
    </dgm:pt>
    <dgm:pt modelId="{71B52260-C5FE-44BD-BAAD-AF058E37C9E8}" type="pres">
      <dgm:prSet presAssocID="{5193B066-CE26-4780-8D2F-8C6E8B46E44C}" presName="hierChild2" presStyleCnt="0"/>
      <dgm:spPr/>
    </dgm:pt>
    <dgm:pt modelId="{FBDB38AE-66FD-4044-948C-2A6EB3D4CB3C}" type="pres">
      <dgm:prSet presAssocID="{D6E6D3D8-AE04-4E56-A5F3-D777E07CCC52}" presName="Name37" presStyleLbl="parChTrans1D2" presStyleIdx="0" presStyleCnt="5"/>
      <dgm:spPr/>
    </dgm:pt>
    <dgm:pt modelId="{89266524-8FE4-420D-8C60-20D7297F9AE1}" type="pres">
      <dgm:prSet presAssocID="{FF2039C9-7FC0-4077-BB36-368BEDAC6B36}" presName="hierRoot2" presStyleCnt="0">
        <dgm:presLayoutVars>
          <dgm:hierBranch val="init"/>
        </dgm:presLayoutVars>
      </dgm:prSet>
      <dgm:spPr/>
    </dgm:pt>
    <dgm:pt modelId="{354AF6F6-7BB4-4763-941C-2A674F186231}" type="pres">
      <dgm:prSet presAssocID="{FF2039C9-7FC0-4077-BB36-368BEDAC6B36}" presName="rootComposite" presStyleCnt="0"/>
      <dgm:spPr/>
    </dgm:pt>
    <dgm:pt modelId="{D079DD86-C5E9-4E70-A9D6-28845CBE1154}" type="pres">
      <dgm:prSet presAssocID="{FF2039C9-7FC0-4077-BB36-368BEDAC6B36}" presName="rootText" presStyleLbl="node2" presStyleIdx="0" presStyleCnt="5">
        <dgm:presLayoutVars>
          <dgm:chPref val="3"/>
        </dgm:presLayoutVars>
      </dgm:prSet>
      <dgm:spPr/>
    </dgm:pt>
    <dgm:pt modelId="{773F8A82-064F-4F84-9B2E-66C32A876E38}" type="pres">
      <dgm:prSet presAssocID="{FF2039C9-7FC0-4077-BB36-368BEDAC6B36}" presName="rootConnector" presStyleLbl="node2" presStyleIdx="0" presStyleCnt="5"/>
      <dgm:spPr/>
    </dgm:pt>
    <dgm:pt modelId="{70906937-1232-4C78-B916-B0AFEBBBCBE3}" type="pres">
      <dgm:prSet presAssocID="{FF2039C9-7FC0-4077-BB36-368BEDAC6B36}" presName="hierChild4" presStyleCnt="0"/>
      <dgm:spPr/>
    </dgm:pt>
    <dgm:pt modelId="{B7FB747C-09B2-4C5F-BA3C-3C46FCCF2309}" type="pres">
      <dgm:prSet presAssocID="{FF2039C9-7FC0-4077-BB36-368BEDAC6B36}" presName="hierChild5" presStyleCnt="0"/>
      <dgm:spPr/>
    </dgm:pt>
    <dgm:pt modelId="{0790480A-174F-4DCB-A2D3-1FFDA00D8AEF}" type="pres">
      <dgm:prSet presAssocID="{0736964F-3F09-4AB0-9BA7-B0B50C292E66}" presName="Name37" presStyleLbl="parChTrans1D2" presStyleIdx="1" presStyleCnt="5"/>
      <dgm:spPr/>
    </dgm:pt>
    <dgm:pt modelId="{8E4DB81C-25A2-41D3-B912-E60C320D00BB}" type="pres">
      <dgm:prSet presAssocID="{7DA58C58-357D-42A9-834C-5F3398481ECE}" presName="hierRoot2" presStyleCnt="0">
        <dgm:presLayoutVars>
          <dgm:hierBranch val="init"/>
        </dgm:presLayoutVars>
      </dgm:prSet>
      <dgm:spPr/>
    </dgm:pt>
    <dgm:pt modelId="{AB0494D7-CE37-4E83-902C-B72AF3BAD0EC}" type="pres">
      <dgm:prSet presAssocID="{7DA58C58-357D-42A9-834C-5F3398481ECE}" presName="rootComposite" presStyleCnt="0"/>
      <dgm:spPr/>
    </dgm:pt>
    <dgm:pt modelId="{832338BA-BD5D-480E-A3C1-3877867BC2D2}" type="pres">
      <dgm:prSet presAssocID="{7DA58C58-357D-42A9-834C-5F3398481ECE}" presName="rootText" presStyleLbl="node2" presStyleIdx="1" presStyleCnt="5">
        <dgm:presLayoutVars>
          <dgm:chPref val="3"/>
        </dgm:presLayoutVars>
      </dgm:prSet>
      <dgm:spPr/>
    </dgm:pt>
    <dgm:pt modelId="{BCDCD8C4-3A1D-4F02-9F40-CCF357D6E39E}" type="pres">
      <dgm:prSet presAssocID="{7DA58C58-357D-42A9-834C-5F3398481ECE}" presName="rootConnector" presStyleLbl="node2" presStyleIdx="1" presStyleCnt="5"/>
      <dgm:spPr/>
    </dgm:pt>
    <dgm:pt modelId="{E13E6086-21A4-4981-9E2C-EFAE388523B0}" type="pres">
      <dgm:prSet presAssocID="{7DA58C58-357D-42A9-834C-5F3398481ECE}" presName="hierChild4" presStyleCnt="0"/>
      <dgm:spPr/>
    </dgm:pt>
    <dgm:pt modelId="{4695164C-E14C-45BA-A64B-A9FCBD83C444}" type="pres">
      <dgm:prSet presAssocID="{7DA58C58-357D-42A9-834C-5F3398481ECE}" presName="hierChild5" presStyleCnt="0"/>
      <dgm:spPr/>
    </dgm:pt>
    <dgm:pt modelId="{F680B39C-6DB7-49A7-B7A6-75C0D1DBD043}" type="pres">
      <dgm:prSet presAssocID="{B6434762-557E-44F0-B050-7ACFA4B5EB61}" presName="Name37" presStyleLbl="parChTrans1D2" presStyleIdx="2" presStyleCnt="5"/>
      <dgm:spPr/>
    </dgm:pt>
    <dgm:pt modelId="{948340DA-F777-4EEE-A498-372B50566599}" type="pres">
      <dgm:prSet presAssocID="{6AFE9AE5-9772-4C2E-836C-D43ED275D0F2}" presName="hierRoot2" presStyleCnt="0">
        <dgm:presLayoutVars>
          <dgm:hierBranch val="init"/>
        </dgm:presLayoutVars>
      </dgm:prSet>
      <dgm:spPr/>
    </dgm:pt>
    <dgm:pt modelId="{0BA97F1B-275E-4BCC-AE6E-C9C1C9EB6551}" type="pres">
      <dgm:prSet presAssocID="{6AFE9AE5-9772-4C2E-836C-D43ED275D0F2}" presName="rootComposite" presStyleCnt="0"/>
      <dgm:spPr/>
    </dgm:pt>
    <dgm:pt modelId="{D5B7288A-CDF9-480A-BFD9-4E9A54C17C54}" type="pres">
      <dgm:prSet presAssocID="{6AFE9AE5-9772-4C2E-836C-D43ED275D0F2}" presName="rootText" presStyleLbl="node2" presStyleIdx="2" presStyleCnt="5">
        <dgm:presLayoutVars>
          <dgm:chPref val="3"/>
        </dgm:presLayoutVars>
      </dgm:prSet>
      <dgm:spPr/>
    </dgm:pt>
    <dgm:pt modelId="{BF7DA7EC-3D1A-4ED6-9E1C-96AA50D6626B}" type="pres">
      <dgm:prSet presAssocID="{6AFE9AE5-9772-4C2E-836C-D43ED275D0F2}" presName="rootConnector" presStyleLbl="node2" presStyleIdx="2" presStyleCnt="5"/>
      <dgm:spPr/>
    </dgm:pt>
    <dgm:pt modelId="{07B92DCB-C4F7-4B9B-B4A5-45F985785182}" type="pres">
      <dgm:prSet presAssocID="{6AFE9AE5-9772-4C2E-836C-D43ED275D0F2}" presName="hierChild4" presStyleCnt="0"/>
      <dgm:spPr/>
    </dgm:pt>
    <dgm:pt modelId="{823A5CB1-8E5A-494B-B653-72788E71CFCB}" type="pres">
      <dgm:prSet presAssocID="{6AFE9AE5-9772-4C2E-836C-D43ED275D0F2}" presName="hierChild5" presStyleCnt="0"/>
      <dgm:spPr/>
    </dgm:pt>
    <dgm:pt modelId="{859BDC94-0AC7-40FE-B8A8-DC10F6A5DC7C}" type="pres">
      <dgm:prSet presAssocID="{0334C432-E5C4-42F0-988B-22C06E36EBEB}" presName="Name37" presStyleLbl="parChTrans1D2" presStyleIdx="3" presStyleCnt="5"/>
      <dgm:spPr/>
    </dgm:pt>
    <dgm:pt modelId="{8EEE3695-E9E5-4EB9-A6E3-D53E8ED6CAE9}" type="pres">
      <dgm:prSet presAssocID="{B8F26985-51D5-41E3-80B2-E6CBE8ABFBCE}" presName="hierRoot2" presStyleCnt="0">
        <dgm:presLayoutVars>
          <dgm:hierBranch val="init"/>
        </dgm:presLayoutVars>
      </dgm:prSet>
      <dgm:spPr/>
    </dgm:pt>
    <dgm:pt modelId="{CADD8A18-7505-4B52-AB74-8416505C1601}" type="pres">
      <dgm:prSet presAssocID="{B8F26985-51D5-41E3-80B2-E6CBE8ABFBCE}" presName="rootComposite" presStyleCnt="0"/>
      <dgm:spPr/>
    </dgm:pt>
    <dgm:pt modelId="{6C14C038-1EC0-438D-9E20-233A3B9960FC}" type="pres">
      <dgm:prSet presAssocID="{B8F26985-51D5-41E3-80B2-E6CBE8ABFBCE}" presName="rootText" presStyleLbl="node2" presStyleIdx="3" presStyleCnt="5">
        <dgm:presLayoutVars>
          <dgm:chPref val="3"/>
        </dgm:presLayoutVars>
      </dgm:prSet>
      <dgm:spPr/>
    </dgm:pt>
    <dgm:pt modelId="{011E4EEB-9874-4FAC-834B-646B742E90E7}" type="pres">
      <dgm:prSet presAssocID="{B8F26985-51D5-41E3-80B2-E6CBE8ABFBCE}" presName="rootConnector" presStyleLbl="node2" presStyleIdx="3" presStyleCnt="5"/>
      <dgm:spPr/>
    </dgm:pt>
    <dgm:pt modelId="{A7514B01-C7CF-464D-B14C-AF2CF67CD79D}" type="pres">
      <dgm:prSet presAssocID="{B8F26985-51D5-41E3-80B2-E6CBE8ABFBCE}" presName="hierChild4" presStyleCnt="0"/>
      <dgm:spPr/>
    </dgm:pt>
    <dgm:pt modelId="{091DAFB0-A3A9-4E14-932C-5FC9A54E3C7B}" type="pres">
      <dgm:prSet presAssocID="{B8F26985-51D5-41E3-80B2-E6CBE8ABFBCE}" presName="hierChild5" presStyleCnt="0"/>
      <dgm:spPr/>
    </dgm:pt>
    <dgm:pt modelId="{C0AD8623-BD16-4878-8596-674EA912F175}" type="pres">
      <dgm:prSet presAssocID="{846C1FAD-14DB-4B5A-B5D7-9E64BE88D84C}" presName="Name37" presStyleLbl="parChTrans1D2" presStyleIdx="4" presStyleCnt="5"/>
      <dgm:spPr/>
    </dgm:pt>
    <dgm:pt modelId="{07031AE1-494E-4B6D-A282-DED8BAE6390C}" type="pres">
      <dgm:prSet presAssocID="{0A05484C-1256-4646-97D1-ABF4F115103A}" presName="hierRoot2" presStyleCnt="0">
        <dgm:presLayoutVars>
          <dgm:hierBranch val="init"/>
        </dgm:presLayoutVars>
      </dgm:prSet>
      <dgm:spPr/>
    </dgm:pt>
    <dgm:pt modelId="{737485DF-9ABD-401B-A18C-7E331A28F4B8}" type="pres">
      <dgm:prSet presAssocID="{0A05484C-1256-4646-97D1-ABF4F115103A}" presName="rootComposite" presStyleCnt="0"/>
      <dgm:spPr/>
    </dgm:pt>
    <dgm:pt modelId="{9C3F6B62-A5FA-4A84-A6BB-EB6EA7E7691B}" type="pres">
      <dgm:prSet presAssocID="{0A05484C-1256-4646-97D1-ABF4F115103A}" presName="rootText" presStyleLbl="node2" presStyleIdx="4" presStyleCnt="5">
        <dgm:presLayoutVars>
          <dgm:chPref val="3"/>
        </dgm:presLayoutVars>
      </dgm:prSet>
      <dgm:spPr/>
    </dgm:pt>
    <dgm:pt modelId="{18EC2EEB-673E-43C4-BF3E-875B8CF64444}" type="pres">
      <dgm:prSet presAssocID="{0A05484C-1256-4646-97D1-ABF4F115103A}" presName="rootConnector" presStyleLbl="node2" presStyleIdx="4" presStyleCnt="5"/>
      <dgm:spPr/>
    </dgm:pt>
    <dgm:pt modelId="{C389F632-BD76-41C7-96A1-F4B79355425E}" type="pres">
      <dgm:prSet presAssocID="{0A05484C-1256-4646-97D1-ABF4F115103A}" presName="hierChild4" presStyleCnt="0"/>
      <dgm:spPr/>
    </dgm:pt>
    <dgm:pt modelId="{E588A0E0-8D82-421F-BDD8-972F0DE7B0B9}" type="pres">
      <dgm:prSet presAssocID="{0A05484C-1256-4646-97D1-ABF4F115103A}" presName="hierChild5" presStyleCnt="0"/>
      <dgm:spPr/>
    </dgm:pt>
    <dgm:pt modelId="{D9FB5F31-7A61-4E1C-AF36-FB8AB0D1DE9D}" type="pres">
      <dgm:prSet presAssocID="{5193B066-CE26-4780-8D2F-8C6E8B46E44C}" presName="hierChild3" presStyleCnt="0"/>
      <dgm:spPr/>
    </dgm:pt>
  </dgm:ptLst>
  <dgm:cxnLst>
    <dgm:cxn modelId="{8A169203-D625-4055-9BB5-347E754066A9}" type="presOf" srcId="{ADD11DDD-BE60-4B7A-8D3A-8266D2D97C8D}" destId="{BAE19179-DC96-4266-A704-7AE620A344D5}" srcOrd="0" destOrd="0" presId="urn:microsoft.com/office/officeart/2005/8/layout/orgChart1"/>
    <dgm:cxn modelId="{3DEC2E09-66E7-4005-AC63-70999069D4B5}" srcId="{5193B066-CE26-4780-8D2F-8C6E8B46E44C}" destId="{7DA58C58-357D-42A9-834C-5F3398481ECE}" srcOrd="1" destOrd="0" parTransId="{0736964F-3F09-4AB0-9BA7-B0B50C292E66}" sibTransId="{70183808-6ADC-48A8-A334-DFB245866E15}"/>
    <dgm:cxn modelId="{C6521215-200A-4E86-9BFA-C0A40A798A7B}" srcId="{5193B066-CE26-4780-8D2F-8C6E8B46E44C}" destId="{6AFE9AE5-9772-4C2E-836C-D43ED275D0F2}" srcOrd="2" destOrd="0" parTransId="{B6434762-557E-44F0-B050-7ACFA4B5EB61}" sibTransId="{227617CE-0206-4CC1-B441-A183F990F00C}"/>
    <dgm:cxn modelId="{DFC7571C-EABD-465E-84B7-7109FFD97314}" type="presOf" srcId="{5193B066-CE26-4780-8D2F-8C6E8B46E44C}" destId="{AD880CCD-8332-4FE1-8AC0-54479278F0D7}" srcOrd="0" destOrd="0" presId="urn:microsoft.com/office/officeart/2005/8/layout/orgChart1"/>
    <dgm:cxn modelId="{CDC43B30-16A0-4F56-896A-2A8665417A60}" type="presOf" srcId="{B6434762-557E-44F0-B050-7ACFA4B5EB61}" destId="{F680B39C-6DB7-49A7-B7A6-75C0D1DBD043}" srcOrd="0" destOrd="0" presId="urn:microsoft.com/office/officeart/2005/8/layout/orgChart1"/>
    <dgm:cxn modelId="{E0393361-3EA6-47B5-9741-E08272773C6E}" type="presOf" srcId="{B8F26985-51D5-41E3-80B2-E6CBE8ABFBCE}" destId="{011E4EEB-9874-4FAC-834B-646B742E90E7}" srcOrd="1" destOrd="0" presId="urn:microsoft.com/office/officeart/2005/8/layout/orgChart1"/>
    <dgm:cxn modelId="{CF959D4A-CC56-42A9-B7F6-CDCC046BE5D1}" type="presOf" srcId="{7DA58C58-357D-42A9-834C-5F3398481ECE}" destId="{BCDCD8C4-3A1D-4F02-9F40-CCF357D6E39E}" srcOrd="1" destOrd="0" presId="urn:microsoft.com/office/officeart/2005/8/layout/orgChart1"/>
    <dgm:cxn modelId="{CF9F974F-EB09-4BAC-91D4-9B612D35EC75}" type="presOf" srcId="{0A05484C-1256-4646-97D1-ABF4F115103A}" destId="{9C3F6B62-A5FA-4A84-A6BB-EB6EA7E7691B}" srcOrd="0" destOrd="0" presId="urn:microsoft.com/office/officeart/2005/8/layout/orgChart1"/>
    <dgm:cxn modelId="{1D17BD50-FBA4-4AC8-8ECA-CE52F244BA19}" srcId="{5193B066-CE26-4780-8D2F-8C6E8B46E44C}" destId="{FF2039C9-7FC0-4077-BB36-368BEDAC6B36}" srcOrd="0" destOrd="0" parTransId="{D6E6D3D8-AE04-4E56-A5F3-D777E07CCC52}" sibTransId="{E661C359-F8A3-47C8-B663-5FA325ED5AC6}"/>
    <dgm:cxn modelId="{6B1CAE76-16A9-4624-8621-3966C6D6E36C}" type="presOf" srcId="{7DA58C58-357D-42A9-834C-5F3398481ECE}" destId="{832338BA-BD5D-480E-A3C1-3877867BC2D2}" srcOrd="0" destOrd="0" presId="urn:microsoft.com/office/officeart/2005/8/layout/orgChart1"/>
    <dgm:cxn modelId="{18B55780-21C6-4326-A7F5-0EAE303E93BC}" srcId="{5193B066-CE26-4780-8D2F-8C6E8B46E44C}" destId="{B8F26985-51D5-41E3-80B2-E6CBE8ABFBCE}" srcOrd="3" destOrd="0" parTransId="{0334C432-E5C4-42F0-988B-22C06E36EBEB}" sibTransId="{6DC30F10-4221-4FA6-AED0-7B404B8B7803}"/>
    <dgm:cxn modelId="{576A9F89-32FE-4983-9268-2B1F151E6086}" type="presOf" srcId="{D6E6D3D8-AE04-4E56-A5F3-D777E07CCC52}" destId="{FBDB38AE-66FD-4044-948C-2A6EB3D4CB3C}" srcOrd="0" destOrd="0" presId="urn:microsoft.com/office/officeart/2005/8/layout/orgChart1"/>
    <dgm:cxn modelId="{44F74E8A-5D61-4CCA-8CEE-D7046C8760D7}" type="presOf" srcId="{0A05484C-1256-4646-97D1-ABF4F115103A}" destId="{18EC2EEB-673E-43C4-BF3E-875B8CF64444}" srcOrd="1" destOrd="0" presId="urn:microsoft.com/office/officeart/2005/8/layout/orgChart1"/>
    <dgm:cxn modelId="{FC979DAE-D0AE-4CFB-94C9-5983276DB2F7}" type="presOf" srcId="{6AFE9AE5-9772-4C2E-836C-D43ED275D0F2}" destId="{D5B7288A-CDF9-480A-BFD9-4E9A54C17C54}" srcOrd="0" destOrd="0" presId="urn:microsoft.com/office/officeart/2005/8/layout/orgChart1"/>
    <dgm:cxn modelId="{8E4938B9-16FB-4F2C-85B8-11F54FF3581D}" type="presOf" srcId="{0736964F-3F09-4AB0-9BA7-B0B50C292E66}" destId="{0790480A-174F-4DCB-A2D3-1FFDA00D8AEF}" srcOrd="0" destOrd="0" presId="urn:microsoft.com/office/officeart/2005/8/layout/orgChart1"/>
    <dgm:cxn modelId="{0337D7D7-BE00-4BDD-B325-FDA6C818332C}" srcId="{ADD11DDD-BE60-4B7A-8D3A-8266D2D97C8D}" destId="{5193B066-CE26-4780-8D2F-8C6E8B46E44C}" srcOrd="0" destOrd="0" parTransId="{9F49ACB4-7323-4059-86F7-AC7144FDD169}" sibTransId="{0F718A89-7BB1-4C5A-BBBF-D5F9A7DBC343}"/>
    <dgm:cxn modelId="{BA88FEDB-162A-4EE7-9B40-9C722102DC44}" type="presOf" srcId="{846C1FAD-14DB-4B5A-B5D7-9E64BE88D84C}" destId="{C0AD8623-BD16-4878-8596-674EA912F175}" srcOrd="0" destOrd="0" presId="urn:microsoft.com/office/officeart/2005/8/layout/orgChart1"/>
    <dgm:cxn modelId="{8BEAE0EC-B6D4-40EF-BECF-6B8816C52E5C}" srcId="{5193B066-CE26-4780-8D2F-8C6E8B46E44C}" destId="{0A05484C-1256-4646-97D1-ABF4F115103A}" srcOrd="4" destOrd="0" parTransId="{846C1FAD-14DB-4B5A-B5D7-9E64BE88D84C}" sibTransId="{35F3B33C-28B5-48E3-85EE-94471FB686CB}"/>
    <dgm:cxn modelId="{EF14F6F0-8579-4E10-9276-7E363978A2D9}" type="presOf" srcId="{5193B066-CE26-4780-8D2F-8C6E8B46E44C}" destId="{47040D7D-91B6-4AA2-94D8-1D2C573F70BF}" srcOrd="1" destOrd="0" presId="urn:microsoft.com/office/officeart/2005/8/layout/orgChart1"/>
    <dgm:cxn modelId="{4F0C83F2-5BDC-4129-8178-E73643FB2219}" type="presOf" srcId="{B8F26985-51D5-41E3-80B2-E6CBE8ABFBCE}" destId="{6C14C038-1EC0-438D-9E20-233A3B9960FC}" srcOrd="0" destOrd="0" presId="urn:microsoft.com/office/officeart/2005/8/layout/orgChart1"/>
    <dgm:cxn modelId="{183CD4F3-82DD-4351-A82B-7F1C3F50CDB8}" type="presOf" srcId="{FF2039C9-7FC0-4077-BB36-368BEDAC6B36}" destId="{D079DD86-C5E9-4E70-A9D6-28845CBE1154}" srcOrd="0" destOrd="0" presId="urn:microsoft.com/office/officeart/2005/8/layout/orgChart1"/>
    <dgm:cxn modelId="{29E64BFA-7298-45F7-A6C5-2AC7F0E8921C}" type="presOf" srcId="{6AFE9AE5-9772-4C2E-836C-D43ED275D0F2}" destId="{BF7DA7EC-3D1A-4ED6-9E1C-96AA50D6626B}" srcOrd="1" destOrd="0" presId="urn:microsoft.com/office/officeart/2005/8/layout/orgChart1"/>
    <dgm:cxn modelId="{D29899FB-7212-4943-9B15-3880AEFD8280}" type="presOf" srcId="{FF2039C9-7FC0-4077-BB36-368BEDAC6B36}" destId="{773F8A82-064F-4F84-9B2E-66C32A876E38}" srcOrd="1" destOrd="0" presId="urn:microsoft.com/office/officeart/2005/8/layout/orgChart1"/>
    <dgm:cxn modelId="{11DFC8FE-DF0D-4B4E-80A1-2E592B2A3070}" type="presOf" srcId="{0334C432-E5C4-42F0-988B-22C06E36EBEB}" destId="{859BDC94-0AC7-40FE-B8A8-DC10F6A5DC7C}" srcOrd="0" destOrd="0" presId="urn:microsoft.com/office/officeart/2005/8/layout/orgChart1"/>
    <dgm:cxn modelId="{2AC84A50-B02E-443C-9A56-B96E5B89DBE2}" type="presParOf" srcId="{BAE19179-DC96-4266-A704-7AE620A344D5}" destId="{48FB25D6-934B-4676-8081-02DE47635EA6}" srcOrd="0" destOrd="0" presId="urn:microsoft.com/office/officeart/2005/8/layout/orgChart1"/>
    <dgm:cxn modelId="{8ECF249B-6C99-4146-A9DC-795961F8CAF5}" type="presParOf" srcId="{48FB25D6-934B-4676-8081-02DE47635EA6}" destId="{D4B5BE99-C315-4007-9FE0-3367AD5F4EFF}" srcOrd="0" destOrd="0" presId="urn:microsoft.com/office/officeart/2005/8/layout/orgChart1"/>
    <dgm:cxn modelId="{4E501F96-6071-49C0-BBA8-508BA7D2A2F5}" type="presParOf" srcId="{D4B5BE99-C315-4007-9FE0-3367AD5F4EFF}" destId="{AD880CCD-8332-4FE1-8AC0-54479278F0D7}" srcOrd="0" destOrd="0" presId="urn:microsoft.com/office/officeart/2005/8/layout/orgChart1"/>
    <dgm:cxn modelId="{7CCF0F8E-49FC-43B9-9A13-C876A52F3499}" type="presParOf" srcId="{D4B5BE99-C315-4007-9FE0-3367AD5F4EFF}" destId="{47040D7D-91B6-4AA2-94D8-1D2C573F70BF}" srcOrd="1" destOrd="0" presId="urn:microsoft.com/office/officeart/2005/8/layout/orgChart1"/>
    <dgm:cxn modelId="{FD2551AE-EF88-4207-8833-875C29ECAAED}" type="presParOf" srcId="{48FB25D6-934B-4676-8081-02DE47635EA6}" destId="{71B52260-C5FE-44BD-BAAD-AF058E37C9E8}" srcOrd="1" destOrd="0" presId="urn:microsoft.com/office/officeart/2005/8/layout/orgChart1"/>
    <dgm:cxn modelId="{BB00099A-839E-41F1-AA33-EF058D8C43BB}" type="presParOf" srcId="{71B52260-C5FE-44BD-BAAD-AF058E37C9E8}" destId="{FBDB38AE-66FD-4044-948C-2A6EB3D4CB3C}" srcOrd="0" destOrd="0" presId="urn:microsoft.com/office/officeart/2005/8/layout/orgChart1"/>
    <dgm:cxn modelId="{0631BFCE-079D-4AB7-B546-454441697493}" type="presParOf" srcId="{71B52260-C5FE-44BD-BAAD-AF058E37C9E8}" destId="{89266524-8FE4-420D-8C60-20D7297F9AE1}" srcOrd="1" destOrd="0" presId="urn:microsoft.com/office/officeart/2005/8/layout/orgChart1"/>
    <dgm:cxn modelId="{C058BA78-537A-402D-B9AB-BB4B97E8E48B}" type="presParOf" srcId="{89266524-8FE4-420D-8C60-20D7297F9AE1}" destId="{354AF6F6-7BB4-4763-941C-2A674F186231}" srcOrd="0" destOrd="0" presId="urn:microsoft.com/office/officeart/2005/8/layout/orgChart1"/>
    <dgm:cxn modelId="{475F7F2A-21D8-422F-8767-AFF5F42780A6}" type="presParOf" srcId="{354AF6F6-7BB4-4763-941C-2A674F186231}" destId="{D079DD86-C5E9-4E70-A9D6-28845CBE1154}" srcOrd="0" destOrd="0" presId="urn:microsoft.com/office/officeart/2005/8/layout/orgChart1"/>
    <dgm:cxn modelId="{F12C9C3C-FBFA-4701-8957-63A05A6F9244}" type="presParOf" srcId="{354AF6F6-7BB4-4763-941C-2A674F186231}" destId="{773F8A82-064F-4F84-9B2E-66C32A876E38}" srcOrd="1" destOrd="0" presId="urn:microsoft.com/office/officeart/2005/8/layout/orgChart1"/>
    <dgm:cxn modelId="{1FD3F015-45B2-433B-8527-0CE4CA83FDED}" type="presParOf" srcId="{89266524-8FE4-420D-8C60-20D7297F9AE1}" destId="{70906937-1232-4C78-B916-B0AFEBBBCBE3}" srcOrd="1" destOrd="0" presId="urn:microsoft.com/office/officeart/2005/8/layout/orgChart1"/>
    <dgm:cxn modelId="{783BEF95-C4A4-499C-AA60-70FAB6AABCF2}" type="presParOf" srcId="{89266524-8FE4-420D-8C60-20D7297F9AE1}" destId="{B7FB747C-09B2-4C5F-BA3C-3C46FCCF2309}" srcOrd="2" destOrd="0" presId="urn:microsoft.com/office/officeart/2005/8/layout/orgChart1"/>
    <dgm:cxn modelId="{08649293-7C27-459C-9E5C-7FA986309B7C}" type="presParOf" srcId="{71B52260-C5FE-44BD-BAAD-AF058E37C9E8}" destId="{0790480A-174F-4DCB-A2D3-1FFDA00D8AEF}" srcOrd="2" destOrd="0" presId="urn:microsoft.com/office/officeart/2005/8/layout/orgChart1"/>
    <dgm:cxn modelId="{014E5724-5AA9-4F9C-B685-57CF2A22658E}" type="presParOf" srcId="{71B52260-C5FE-44BD-BAAD-AF058E37C9E8}" destId="{8E4DB81C-25A2-41D3-B912-E60C320D00BB}" srcOrd="3" destOrd="0" presId="urn:microsoft.com/office/officeart/2005/8/layout/orgChart1"/>
    <dgm:cxn modelId="{2A204324-4B5C-4AE5-B782-33553B265008}" type="presParOf" srcId="{8E4DB81C-25A2-41D3-B912-E60C320D00BB}" destId="{AB0494D7-CE37-4E83-902C-B72AF3BAD0EC}" srcOrd="0" destOrd="0" presId="urn:microsoft.com/office/officeart/2005/8/layout/orgChart1"/>
    <dgm:cxn modelId="{273F5F70-1F55-4BF0-857F-809BF93C96C9}" type="presParOf" srcId="{AB0494D7-CE37-4E83-902C-B72AF3BAD0EC}" destId="{832338BA-BD5D-480E-A3C1-3877867BC2D2}" srcOrd="0" destOrd="0" presId="urn:microsoft.com/office/officeart/2005/8/layout/orgChart1"/>
    <dgm:cxn modelId="{E7E11D18-78D9-47EA-84BD-BA353C2DD807}" type="presParOf" srcId="{AB0494D7-CE37-4E83-902C-B72AF3BAD0EC}" destId="{BCDCD8C4-3A1D-4F02-9F40-CCF357D6E39E}" srcOrd="1" destOrd="0" presId="urn:microsoft.com/office/officeart/2005/8/layout/orgChart1"/>
    <dgm:cxn modelId="{709A6E92-1826-452E-B2C4-2680E5045E16}" type="presParOf" srcId="{8E4DB81C-25A2-41D3-B912-E60C320D00BB}" destId="{E13E6086-21A4-4981-9E2C-EFAE388523B0}" srcOrd="1" destOrd="0" presId="urn:microsoft.com/office/officeart/2005/8/layout/orgChart1"/>
    <dgm:cxn modelId="{DEFD7FB5-CF9B-4144-AD11-69C81A1316ED}" type="presParOf" srcId="{8E4DB81C-25A2-41D3-B912-E60C320D00BB}" destId="{4695164C-E14C-45BA-A64B-A9FCBD83C444}" srcOrd="2" destOrd="0" presId="urn:microsoft.com/office/officeart/2005/8/layout/orgChart1"/>
    <dgm:cxn modelId="{5C3D2035-6534-4549-BA7B-5733479BB66F}" type="presParOf" srcId="{71B52260-C5FE-44BD-BAAD-AF058E37C9E8}" destId="{F680B39C-6DB7-49A7-B7A6-75C0D1DBD043}" srcOrd="4" destOrd="0" presId="urn:microsoft.com/office/officeart/2005/8/layout/orgChart1"/>
    <dgm:cxn modelId="{70FA515A-B952-4F8C-9F28-0E996061B032}" type="presParOf" srcId="{71B52260-C5FE-44BD-BAAD-AF058E37C9E8}" destId="{948340DA-F777-4EEE-A498-372B50566599}" srcOrd="5" destOrd="0" presId="urn:microsoft.com/office/officeart/2005/8/layout/orgChart1"/>
    <dgm:cxn modelId="{80828F8F-C077-49C7-8DCD-B040CC530DE2}" type="presParOf" srcId="{948340DA-F777-4EEE-A498-372B50566599}" destId="{0BA97F1B-275E-4BCC-AE6E-C9C1C9EB6551}" srcOrd="0" destOrd="0" presId="urn:microsoft.com/office/officeart/2005/8/layout/orgChart1"/>
    <dgm:cxn modelId="{2CA5F2DB-2C27-4FBE-A38E-FA48DEC9DA3E}" type="presParOf" srcId="{0BA97F1B-275E-4BCC-AE6E-C9C1C9EB6551}" destId="{D5B7288A-CDF9-480A-BFD9-4E9A54C17C54}" srcOrd="0" destOrd="0" presId="urn:microsoft.com/office/officeart/2005/8/layout/orgChart1"/>
    <dgm:cxn modelId="{8232D4AE-39A0-4BD0-BB34-D6ECCD3389C3}" type="presParOf" srcId="{0BA97F1B-275E-4BCC-AE6E-C9C1C9EB6551}" destId="{BF7DA7EC-3D1A-4ED6-9E1C-96AA50D6626B}" srcOrd="1" destOrd="0" presId="urn:microsoft.com/office/officeart/2005/8/layout/orgChart1"/>
    <dgm:cxn modelId="{3E8D4442-7DCC-4AEB-A248-9FDEF81D4103}" type="presParOf" srcId="{948340DA-F777-4EEE-A498-372B50566599}" destId="{07B92DCB-C4F7-4B9B-B4A5-45F985785182}" srcOrd="1" destOrd="0" presId="urn:microsoft.com/office/officeart/2005/8/layout/orgChart1"/>
    <dgm:cxn modelId="{1F04FE06-74D7-488E-A12A-9493318FFAAD}" type="presParOf" srcId="{948340DA-F777-4EEE-A498-372B50566599}" destId="{823A5CB1-8E5A-494B-B653-72788E71CFCB}" srcOrd="2" destOrd="0" presId="urn:microsoft.com/office/officeart/2005/8/layout/orgChart1"/>
    <dgm:cxn modelId="{75459934-CA15-441C-A397-04E9A82B1136}" type="presParOf" srcId="{71B52260-C5FE-44BD-BAAD-AF058E37C9E8}" destId="{859BDC94-0AC7-40FE-B8A8-DC10F6A5DC7C}" srcOrd="6" destOrd="0" presId="urn:microsoft.com/office/officeart/2005/8/layout/orgChart1"/>
    <dgm:cxn modelId="{E41218C6-1172-4C3B-8C07-10BD1B535ACA}" type="presParOf" srcId="{71B52260-C5FE-44BD-BAAD-AF058E37C9E8}" destId="{8EEE3695-E9E5-4EB9-A6E3-D53E8ED6CAE9}" srcOrd="7" destOrd="0" presId="urn:microsoft.com/office/officeart/2005/8/layout/orgChart1"/>
    <dgm:cxn modelId="{AEB045EB-332C-4414-A444-44BD6DB690BC}" type="presParOf" srcId="{8EEE3695-E9E5-4EB9-A6E3-D53E8ED6CAE9}" destId="{CADD8A18-7505-4B52-AB74-8416505C1601}" srcOrd="0" destOrd="0" presId="urn:microsoft.com/office/officeart/2005/8/layout/orgChart1"/>
    <dgm:cxn modelId="{4788D114-3B51-4CB5-B509-CA882A267B75}" type="presParOf" srcId="{CADD8A18-7505-4B52-AB74-8416505C1601}" destId="{6C14C038-1EC0-438D-9E20-233A3B9960FC}" srcOrd="0" destOrd="0" presId="urn:microsoft.com/office/officeart/2005/8/layout/orgChart1"/>
    <dgm:cxn modelId="{B70588BD-EDC5-414B-B1F8-18497A3ADA26}" type="presParOf" srcId="{CADD8A18-7505-4B52-AB74-8416505C1601}" destId="{011E4EEB-9874-4FAC-834B-646B742E90E7}" srcOrd="1" destOrd="0" presId="urn:microsoft.com/office/officeart/2005/8/layout/orgChart1"/>
    <dgm:cxn modelId="{1995FDD7-7853-4959-8287-391DA9242600}" type="presParOf" srcId="{8EEE3695-E9E5-4EB9-A6E3-D53E8ED6CAE9}" destId="{A7514B01-C7CF-464D-B14C-AF2CF67CD79D}" srcOrd="1" destOrd="0" presId="urn:microsoft.com/office/officeart/2005/8/layout/orgChart1"/>
    <dgm:cxn modelId="{1CCF73BF-7BA6-4857-A8F1-065687FFC212}" type="presParOf" srcId="{8EEE3695-E9E5-4EB9-A6E3-D53E8ED6CAE9}" destId="{091DAFB0-A3A9-4E14-932C-5FC9A54E3C7B}" srcOrd="2" destOrd="0" presId="urn:microsoft.com/office/officeart/2005/8/layout/orgChart1"/>
    <dgm:cxn modelId="{CA52AC42-4742-4B0A-80E2-D618E32F56F9}" type="presParOf" srcId="{71B52260-C5FE-44BD-BAAD-AF058E37C9E8}" destId="{C0AD8623-BD16-4878-8596-674EA912F175}" srcOrd="8" destOrd="0" presId="urn:microsoft.com/office/officeart/2005/8/layout/orgChart1"/>
    <dgm:cxn modelId="{5ACEAF5A-C559-4E95-B400-A3021597BA70}" type="presParOf" srcId="{71B52260-C5FE-44BD-BAAD-AF058E37C9E8}" destId="{07031AE1-494E-4B6D-A282-DED8BAE6390C}" srcOrd="9" destOrd="0" presId="urn:microsoft.com/office/officeart/2005/8/layout/orgChart1"/>
    <dgm:cxn modelId="{E9625DC5-38FE-4648-AF31-2C9AF827C3F1}" type="presParOf" srcId="{07031AE1-494E-4B6D-A282-DED8BAE6390C}" destId="{737485DF-9ABD-401B-A18C-7E331A28F4B8}" srcOrd="0" destOrd="0" presId="urn:microsoft.com/office/officeart/2005/8/layout/orgChart1"/>
    <dgm:cxn modelId="{BBD5C7EF-16FA-4BBD-9286-871568289939}" type="presParOf" srcId="{737485DF-9ABD-401B-A18C-7E331A28F4B8}" destId="{9C3F6B62-A5FA-4A84-A6BB-EB6EA7E7691B}" srcOrd="0" destOrd="0" presId="urn:microsoft.com/office/officeart/2005/8/layout/orgChart1"/>
    <dgm:cxn modelId="{BAF1952B-C997-471B-91FE-869DC22F5C80}" type="presParOf" srcId="{737485DF-9ABD-401B-A18C-7E331A28F4B8}" destId="{18EC2EEB-673E-43C4-BF3E-875B8CF64444}" srcOrd="1" destOrd="0" presId="urn:microsoft.com/office/officeart/2005/8/layout/orgChart1"/>
    <dgm:cxn modelId="{6D441423-C8DE-4888-B305-310DACFFA476}" type="presParOf" srcId="{07031AE1-494E-4B6D-A282-DED8BAE6390C}" destId="{C389F632-BD76-41C7-96A1-F4B79355425E}" srcOrd="1" destOrd="0" presId="urn:microsoft.com/office/officeart/2005/8/layout/orgChart1"/>
    <dgm:cxn modelId="{2DFCEBE7-7067-4BFD-95AB-C42619D42698}" type="presParOf" srcId="{07031AE1-494E-4B6D-A282-DED8BAE6390C}" destId="{E588A0E0-8D82-421F-BDD8-972F0DE7B0B9}" srcOrd="2" destOrd="0" presId="urn:microsoft.com/office/officeart/2005/8/layout/orgChart1"/>
    <dgm:cxn modelId="{BA2A14F2-A3F7-4E69-906C-7AAA596682E4}" type="presParOf" srcId="{48FB25D6-934B-4676-8081-02DE47635EA6}" destId="{D9FB5F31-7A61-4E1C-AF36-FB8AB0D1DE9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AD8623-BD16-4878-8596-674EA912F175}">
      <dsp:nvSpPr>
        <dsp:cNvPr id="0" name=""/>
        <dsp:cNvSpPr/>
      </dsp:nvSpPr>
      <dsp:spPr>
        <a:xfrm>
          <a:off x="2724150" y="1002196"/>
          <a:ext cx="2257300" cy="195881"/>
        </a:xfrm>
        <a:custGeom>
          <a:avLst/>
          <a:gdLst/>
          <a:ahLst/>
          <a:cxnLst/>
          <a:rect l="0" t="0" r="0" b="0"/>
          <a:pathLst>
            <a:path>
              <a:moveTo>
                <a:pt x="0" y="0"/>
              </a:moveTo>
              <a:lnTo>
                <a:pt x="0" y="97940"/>
              </a:lnTo>
              <a:lnTo>
                <a:pt x="2257300" y="97940"/>
              </a:lnTo>
              <a:lnTo>
                <a:pt x="2257300" y="19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9BDC94-0AC7-40FE-B8A8-DC10F6A5DC7C}">
      <dsp:nvSpPr>
        <dsp:cNvPr id="0" name=""/>
        <dsp:cNvSpPr/>
      </dsp:nvSpPr>
      <dsp:spPr>
        <a:xfrm>
          <a:off x="2724150" y="1002196"/>
          <a:ext cx="1128650" cy="195881"/>
        </a:xfrm>
        <a:custGeom>
          <a:avLst/>
          <a:gdLst/>
          <a:ahLst/>
          <a:cxnLst/>
          <a:rect l="0" t="0" r="0" b="0"/>
          <a:pathLst>
            <a:path>
              <a:moveTo>
                <a:pt x="0" y="0"/>
              </a:moveTo>
              <a:lnTo>
                <a:pt x="0" y="97940"/>
              </a:lnTo>
              <a:lnTo>
                <a:pt x="1128650" y="97940"/>
              </a:lnTo>
              <a:lnTo>
                <a:pt x="1128650" y="19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80B39C-6DB7-49A7-B7A6-75C0D1DBD043}">
      <dsp:nvSpPr>
        <dsp:cNvPr id="0" name=""/>
        <dsp:cNvSpPr/>
      </dsp:nvSpPr>
      <dsp:spPr>
        <a:xfrm>
          <a:off x="2678429" y="1002196"/>
          <a:ext cx="91440" cy="195881"/>
        </a:xfrm>
        <a:custGeom>
          <a:avLst/>
          <a:gdLst/>
          <a:ahLst/>
          <a:cxnLst/>
          <a:rect l="0" t="0" r="0" b="0"/>
          <a:pathLst>
            <a:path>
              <a:moveTo>
                <a:pt x="45720" y="0"/>
              </a:moveTo>
              <a:lnTo>
                <a:pt x="45720" y="19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90480A-174F-4DCB-A2D3-1FFDA00D8AEF}">
      <dsp:nvSpPr>
        <dsp:cNvPr id="0" name=""/>
        <dsp:cNvSpPr/>
      </dsp:nvSpPr>
      <dsp:spPr>
        <a:xfrm>
          <a:off x="1595499" y="1002196"/>
          <a:ext cx="1128650" cy="195881"/>
        </a:xfrm>
        <a:custGeom>
          <a:avLst/>
          <a:gdLst/>
          <a:ahLst/>
          <a:cxnLst/>
          <a:rect l="0" t="0" r="0" b="0"/>
          <a:pathLst>
            <a:path>
              <a:moveTo>
                <a:pt x="1128650" y="0"/>
              </a:moveTo>
              <a:lnTo>
                <a:pt x="1128650" y="97940"/>
              </a:lnTo>
              <a:lnTo>
                <a:pt x="0" y="97940"/>
              </a:lnTo>
              <a:lnTo>
                <a:pt x="0" y="19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DB38AE-66FD-4044-948C-2A6EB3D4CB3C}">
      <dsp:nvSpPr>
        <dsp:cNvPr id="0" name=""/>
        <dsp:cNvSpPr/>
      </dsp:nvSpPr>
      <dsp:spPr>
        <a:xfrm>
          <a:off x="466849" y="1002196"/>
          <a:ext cx="2257300" cy="195881"/>
        </a:xfrm>
        <a:custGeom>
          <a:avLst/>
          <a:gdLst/>
          <a:ahLst/>
          <a:cxnLst/>
          <a:rect l="0" t="0" r="0" b="0"/>
          <a:pathLst>
            <a:path>
              <a:moveTo>
                <a:pt x="2257300" y="0"/>
              </a:moveTo>
              <a:lnTo>
                <a:pt x="2257300" y="97940"/>
              </a:lnTo>
              <a:lnTo>
                <a:pt x="0" y="97940"/>
              </a:lnTo>
              <a:lnTo>
                <a:pt x="0" y="19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80CCD-8332-4FE1-8AC0-54479278F0D7}">
      <dsp:nvSpPr>
        <dsp:cNvPr id="0" name=""/>
        <dsp:cNvSpPr/>
      </dsp:nvSpPr>
      <dsp:spPr>
        <a:xfrm>
          <a:off x="2257765" y="535812"/>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HOME</a:t>
          </a:r>
        </a:p>
      </dsp:txBody>
      <dsp:txXfrm>
        <a:off x="2257765" y="535812"/>
        <a:ext cx="932768" cy="466384"/>
      </dsp:txXfrm>
    </dsp:sp>
    <dsp:sp modelId="{D079DD86-C5E9-4E70-A9D6-28845CBE1154}">
      <dsp:nvSpPr>
        <dsp:cNvPr id="0" name=""/>
        <dsp:cNvSpPr/>
      </dsp:nvSpPr>
      <dsp:spPr>
        <a:xfrm>
          <a:off x="465" y="1198078"/>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CURRENT EXHIBITION</a:t>
          </a:r>
        </a:p>
      </dsp:txBody>
      <dsp:txXfrm>
        <a:off x="465" y="1198078"/>
        <a:ext cx="932768" cy="466384"/>
      </dsp:txXfrm>
    </dsp:sp>
    <dsp:sp modelId="{832338BA-BD5D-480E-A3C1-3877867BC2D2}">
      <dsp:nvSpPr>
        <dsp:cNvPr id="0" name=""/>
        <dsp:cNvSpPr/>
      </dsp:nvSpPr>
      <dsp:spPr>
        <a:xfrm>
          <a:off x="1129115" y="1198078"/>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FUTURE EXHIBITION</a:t>
          </a:r>
        </a:p>
      </dsp:txBody>
      <dsp:txXfrm>
        <a:off x="1129115" y="1198078"/>
        <a:ext cx="932768" cy="466384"/>
      </dsp:txXfrm>
    </dsp:sp>
    <dsp:sp modelId="{D5B7288A-CDF9-480A-BFD9-4E9A54C17C54}">
      <dsp:nvSpPr>
        <dsp:cNvPr id="0" name=""/>
        <dsp:cNvSpPr/>
      </dsp:nvSpPr>
      <dsp:spPr>
        <a:xfrm>
          <a:off x="2257765" y="1198078"/>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CONTACT US</a:t>
          </a:r>
        </a:p>
      </dsp:txBody>
      <dsp:txXfrm>
        <a:off x="2257765" y="1198078"/>
        <a:ext cx="932768" cy="466384"/>
      </dsp:txXfrm>
    </dsp:sp>
    <dsp:sp modelId="{6C14C038-1EC0-438D-9E20-233A3B9960FC}">
      <dsp:nvSpPr>
        <dsp:cNvPr id="0" name=""/>
        <dsp:cNvSpPr/>
      </dsp:nvSpPr>
      <dsp:spPr>
        <a:xfrm>
          <a:off x="3386415" y="1198078"/>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COPYRIGHT</a:t>
          </a:r>
        </a:p>
      </dsp:txBody>
      <dsp:txXfrm>
        <a:off x="3386415" y="1198078"/>
        <a:ext cx="932768" cy="466384"/>
      </dsp:txXfrm>
    </dsp:sp>
    <dsp:sp modelId="{9C3F6B62-A5FA-4A84-A6BB-EB6EA7E7691B}">
      <dsp:nvSpPr>
        <dsp:cNvPr id="0" name=""/>
        <dsp:cNvSpPr/>
      </dsp:nvSpPr>
      <dsp:spPr>
        <a:xfrm>
          <a:off x="4515065" y="1198078"/>
          <a:ext cx="932768" cy="466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ABOUT US</a:t>
          </a:r>
        </a:p>
      </dsp:txBody>
      <dsp:txXfrm>
        <a:off x="4515065" y="1198078"/>
        <a:ext cx="932768" cy="466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B2FC2274B846C6A20B69061ED1444A"/>
        <w:category>
          <w:name w:val="General"/>
          <w:gallery w:val="placeholder"/>
        </w:category>
        <w:types>
          <w:type w:val="bbPlcHdr"/>
        </w:types>
        <w:behaviors>
          <w:behavior w:val="content"/>
        </w:behaviors>
        <w:guid w:val="{83D13ABB-FEA9-4577-81CA-175538A49DD3}"/>
      </w:docPartPr>
      <w:docPartBody>
        <w:p w:rsidR="007C684F" w:rsidRDefault="00392510">
          <w:pPr>
            <w:pStyle w:val="70B2FC2274B846C6A20B69061ED1444A"/>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2DF"/>
    <w:rsid w:val="000A4460"/>
    <w:rsid w:val="00392510"/>
    <w:rsid w:val="005D62DF"/>
    <w:rsid w:val="007C684F"/>
    <w:rsid w:val="008808B6"/>
    <w:rsid w:val="00AE4145"/>
    <w:rsid w:val="00B26BEF"/>
    <w:rsid w:val="00E56B50"/>
    <w:rsid w:val="00F67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B2FC2274B846C6A20B69061ED1444A">
    <w:name w:val="70B2FC2274B846C6A20B69061ED1444A"/>
  </w:style>
  <w:style w:type="paragraph" w:styleId="ListBullet">
    <w:name w:val="List Bullet"/>
    <w:basedOn w:val="Normal"/>
    <w:uiPriority w:val="7"/>
    <w:unhideWhenUsed/>
    <w:qFormat/>
    <w:pPr>
      <w:numPr>
        <w:numId w:val="1"/>
      </w:numPr>
      <w:spacing w:before="120" w:after="200" w:line="264" w:lineRule="auto"/>
    </w:pPr>
    <w:rPr>
      <w:color w:val="44546A" w:themeColor="text2"/>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70AD-E01B-46CA-A20F-76AC26A7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27</TotalTime>
  <Pages>7</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SETH ROGERS</dc:creator>
  <cp:keywords/>
  <cp:lastModifiedBy>Jordan Rogers</cp:lastModifiedBy>
  <cp:revision>5</cp:revision>
  <dcterms:created xsi:type="dcterms:W3CDTF">2021-05-28T03:45:00Z</dcterms:created>
  <dcterms:modified xsi:type="dcterms:W3CDTF">2021-05-28T04:57:00Z</dcterms:modified>
  <cp:version/>
</cp:coreProperties>
</file>